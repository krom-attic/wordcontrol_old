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4E44" w:rsidRDefault="00004E44" w:rsidP="00004E44">
      <w:pPr>
        <w:pStyle w:val="1"/>
        <w:rPr>
          <w:lang w:val="en-US"/>
        </w:rPr>
      </w:pPr>
      <w:r>
        <w:t>Прецеденты использования</w:t>
      </w:r>
    </w:p>
    <w:p w:rsidR="00004E44" w:rsidRDefault="002810B1" w:rsidP="00004E44">
      <w:pPr>
        <w:pStyle w:val="2"/>
        <w:rPr>
          <w:lang w:val="en-US"/>
        </w:rPr>
      </w:pPr>
      <w:r>
        <w:rPr>
          <w:lang w:val="en-US"/>
        </w:rPr>
        <w:t xml:space="preserve">UC1 </w:t>
      </w:r>
      <w:r w:rsidR="00004E44">
        <w:t>Редактирование словарных данных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="002810B1">
        <w:t>1</w:t>
      </w:r>
      <w:r w:rsidR="00FA14B1">
        <w:rPr>
          <w:lang w:val="en-US"/>
        </w:rPr>
        <w:t>A</w:t>
      </w:r>
      <w:r w:rsidRPr="002810B1">
        <w:t xml:space="preserve"> </w:t>
      </w:r>
      <w:r>
        <w:t>Добавление нового слова</w:t>
      </w:r>
    </w:p>
    <w:p w:rsidR="00004E44" w:rsidRDefault="00004E44" w:rsidP="00004E44">
      <w:r>
        <w:t>Показать форму поиска лексемы по словоформе и кнопку создания нового слова. Выполнить поиск лексемы (</w:t>
      </w:r>
      <w:r>
        <w:rPr>
          <w:lang w:val="en-US"/>
        </w:rPr>
        <w:t>F</w:t>
      </w:r>
      <w:r w:rsidRPr="001F1A86">
        <w:t>2)</w:t>
      </w:r>
      <w:r>
        <w:t xml:space="preserve"> или выбрать ввод нового слова.</w:t>
      </w:r>
    </w:p>
    <w:p w:rsidR="00004E44" w:rsidRDefault="00004E44" w:rsidP="00004E44">
      <w:r>
        <w:t>После поиска позволить выбрать существующую лексему для добавления к ней словоформы или ввод нового слова.</w:t>
      </w:r>
    </w:p>
    <w:p w:rsidR="00004E44" w:rsidRDefault="00004E44" w:rsidP="00004E44">
      <w:r>
        <w:t>Показать форму добавления словоформы и создать словоформу и лексему (для нового слова) (</w:t>
      </w:r>
      <w:r>
        <w:rPr>
          <w:lang w:val="en-US"/>
        </w:rPr>
        <w:t>F</w:t>
      </w:r>
      <w:r w:rsidRPr="00EA185D">
        <w:t>1)</w:t>
      </w:r>
      <w:r>
        <w:t>.</w:t>
      </w:r>
    </w:p>
    <w:p w:rsidR="006F1B60" w:rsidRDefault="006F1B60" w:rsidP="00004E44"/>
    <w:p w:rsidR="006F1B60" w:rsidRDefault="006F1B60" w:rsidP="00004E44">
      <w:r>
        <w:t>Если не создалось новое слово, новая лексема также не должна быть создана.</w:t>
      </w:r>
    </w:p>
    <w:p w:rsidR="006F1B60" w:rsidRPr="006F1B60" w:rsidRDefault="00C67815" w:rsidP="00004E44">
      <w:r>
        <w:t>После выполнения операции должно появляться сообщение с результатом выполнения операции</w:t>
      </w:r>
      <w:bookmarkStart w:id="0" w:name="_GoBack"/>
      <w:bookmarkEnd w:id="0"/>
    </w:p>
    <w:p w:rsidR="00004E44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B</w:t>
      </w:r>
      <w:r>
        <w:rPr>
          <w:lang w:val="en-US"/>
        </w:rPr>
        <w:t xml:space="preserve"> </w:t>
      </w:r>
      <w:r w:rsidR="00004E44">
        <w:t>Редактирование слова</w:t>
      </w:r>
    </w:p>
    <w:p w:rsidR="00004E44" w:rsidRPr="00982D39" w:rsidRDefault="00004E44" w:rsidP="00004E44">
      <w:r w:rsidRPr="00982D39">
        <w:t>Возможные причины редактирования:</w:t>
      </w:r>
    </w:p>
    <w:p w:rsidR="00004E44" w:rsidRPr="00982D39" w:rsidRDefault="00004E44" w:rsidP="00004E44">
      <w:pPr>
        <w:pStyle w:val="aff2"/>
        <w:numPr>
          <w:ilvl w:val="0"/>
          <w:numId w:val="40"/>
        </w:numPr>
        <w:spacing w:before="0" w:after="200" w:line="276" w:lineRule="auto"/>
      </w:pPr>
      <w:r w:rsidRPr="00982D39">
        <w:t>Ошибка при вводе данных с источника</w:t>
      </w:r>
    </w:p>
    <w:p w:rsidR="00004E44" w:rsidRPr="00A937E1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C</w:t>
      </w:r>
      <w:r>
        <w:rPr>
          <w:lang w:val="en-US"/>
        </w:rPr>
        <w:t xml:space="preserve"> </w:t>
      </w:r>
      <w:r w:rsidR="00004E44" w:rsidRPr="00A937E1">
        <w:t>Редактирование лексемы</w:t>
      </w:r>
    </w:p>
    <w:p w:rsidR="00004E44" w:rsidRPr="00A937E1" w:rsidRDefault="00004E44" w:rsidP="00004E44">
      <w:r w:rsidRPr="00A937E1">
        <w:t>Является ситуацией неординарной. Возможно, только если у соответствующей лексемы нет переводов.</w:t>
      </w:r>
    </w:p>
    <w:p w:rsidR="00004E44" w:rsidRPr="00982D39" w:rsidRDefault="00B1612C" w:rsidP="00004E44">
      <w:pPr>
        <w:pStyle w:val="3"/>
      </w:pPr>
      <w:r>
        <w:rPr>
          <w:lang w:val="en-US"/>
        </w:rPr>
        <w:t>UC1</w:t>
      </w:r>
      <w:r w:rsidR="00FA14B1">
        <w:rPr>
          <w:lang w:val="en-US"/>
        </w:rPr>
        <w:t>D</w:t>
      </w:r>
      <w:r>
        <w:rPr>
          <w:lang w:val="en-US"/>
        </w:rPr>
        <w:t xml:space="preserve"> </w:t>
      </w:r>
      <w:r w:rsidR="00004E44">
        <w:t>Удаление слова</w:t>
      </w:r>
    </w:p>
    <w:p w:rsidR="00004E44" w:rsidRPr="00E15642" w:rsidRDefault="00004E44" w:rsidP="00004E44">
      <w:r>
        <w:t xml:space="preserve">Возможно, только если у соответствующей лексемы нет переводов. </w:t>
      </w:r>
      <w:r w:rsidRPr="00E15642">
        <w:t>После удаления последнего слова удаляется лексема, которой оно соответствует</w:t>
      </w:r>
      <w:r>
        <w:t>.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="00B1612C">
        <w:rPr>
          <w:lang w:val="en-US"/>
        </w:rPr>
        <w:t>1</w:t>
      </w:r>
      <w:r w:rsidR="00FA14B1">
        <w:rPr>
          <w:lang w:val="en-US"/>
        </w:rPr>
        <w:t>E</w:t>
      </w:r>
      <w:r w:rsidRPr="00B312FE">
        <w:t xml:space="preserve"> </w:t>
      </w:r>
      <w:r>
        <w:t>Добавление перевода</w:t>
      </w:r>
    </w:p>
    <w:p w:rsidR="00004E44" w:rsidRDefault="00004E44" w:rsidP="00004E44">
      <w:r>
        <w:t>Для каждого слова из пары выбрать перевод нового слова или существующего.</w:t>
      </w:r>
    </w:p>
    <w:p w:rsidR="00004E44" w:rsidRDefault="00004E44" w:rsidP="00004E44">
      <w:r>
        <w:t>Для нового слова показать форму добавления словоформы и создать словоформу и лексему (</w:t>
      </w:r>
      <w:r>
        <w:rPr>
          <w:lang w:val="en-US"/>
        </w:rPr>
        <w:t>F</w:t>
      </w:r>
      <w:r w:rsidRPr="00EA185D">
        <w:t>1)</w:t>
      </w:r>
      <w:r>
        <w:t>.</w:t>
      </w:r>
    </w:p>
    <w:p w:rsidR="00004E44" w:rsidRPr="005E14CB" w:rsidRDefault="00004E44" w:rsidP="00004E44">
      <w:r>
        <w:t>Для существующего показать форму поиска лексемы (</w:t>
      </w:r>
      <w:r>
        <w:rPr>
          <w:lang w:val="en-US"/>
        </w:rPr>
        <w:t>F</w:t>
      </w:r>
      <w:r w:rsidRPr="005E14CB">
        <w:t>2)</w:t>
      </w:r>
      <w:r>
        <w:t>.</w:t>
      </w:r>
    </w:p>
    <w:p w:rsidR="00004E44" w:rsidRDefault="00004E44" w:rsidP="00004E44">
      <w:r>
        <w:t>После выбора обоих слов создать перевод (</w:t>
      </w:r>
      <w:r>
        <w:rPr>
          <w:lang w:val="en-US"/>
        </w:rPr>
        <w:t>F</w:t>
      </w:r>
      <w:r>
        <w:t>3</w:t>
      </w:r>
      <w:r w:rsidRPr="00175719">
        <w:t>)</w:t>
      </w:r>
      <w:r>
        <w:t>.</w:t>
      </w:r>
    </w:p>
    <w:p w:rsidR="00004E44" w:rsidRDefault="00B1612C" w:rsidP="00004E44">
      <w:pPr>
        <w:pStyle w:val="3"/>
        <w:rPr>
          <w:lang w:val="en-US"/>
        </w:rPr>
      </w:pPr>
      <w:r>
        <w:rPr>
          <w:lang w:val="en-US"/>
        </w:rPr>
        <w:t>UC1</w:t>
      </w:r>
      <w:r w:rsidR="00FA14B1">
        <w:rPr>
          <w:lang w:val="en-US"/>
        </w:rPr>
        <w:t>F</w:t>
      </w:r>
      <w:r>
        <w:rPr>
          <w:lang w:val="en-US"/>
        </w:rPr>
        <w:t xml:space="preserve"> </w:t>
      </w:r>
      <w:r w:rsidR="00004E44">
        <w:t>Удаление перевода</w:t>
      </w:r>
    </w:p>
    <w:p w:rsidR="00B1612C" w:rsidRPr="00B1612C" w:rsidRDefault="00B1612C" w:rsidP="00B1612C">
      <w:pPr>
        <w:rPr>
          <w:lang w:val="en-US"/>
        </w:rPr>
      </w:pPr>
    </w:p>
    <w:p w:rsidR="00004E44" w:rsidRDefault="00004E44" w:rsidP="00004E44">
      <w:pPr>
        <w:pStyle w:val="2"/>
      </w:pPr>
      <w:r>
        <w:t>Просмотр данных</w:t>
      </w:r>
    </w:p>
    <w:p w:rsidR="00004E44" w:rsidRPr="003049CD" w:rsidRDefault="00004E44" w:rsidP="00004E44">
      <w:pPr>
        <w:pStyle w:val="3"/>
      </w:pPr>
      <w:r>
        <w:rPr>
          <w:lang w:val="en-US"/>
        </w:rPr>
        <w:t>UC</w:t>
      </w:r>
      <w:r w:rsidRPr="003049CD">
        <w:t xml:space="preserve"> </w:t>
      </w:r>
      <w:r>
        <w:t>Поиск всех словоформ лексемы</w:t>
      </w:r>
    </w:p>
    <w:p w:rsidR="00004E44" w:rsidRPr="009A095F" w:rsidRDefault="00004E44" w:rsidP="00004E44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 xml:space="preserve">. Для найденной лексемы отобразить все словоформы лексемы </w:t>
      </w:r>
      <w:r w:rsidRPr="009A095F">
        <w:t>(</w:t>
      </w:r>
      <w:r>
        <w:rPr>
          <w:lang w:val="en-US"/>
        </w:rPr>
        <w:t>F</w:t>
      </w:r>
      <w:r>
        <w:t>4</w:t>
      </w:r>
      <w:r w:rsidRPr="009A095F">
        <w:t>)</w:t>
      </w:r>
      <w:r>
        <w:t>.</w:t>
      </w:r>
    </w:p>
    <w:p w:rsidR="00004E44" w:rsidRDefault="00004E44" w:rsidP="00004E44">
      <w:pPr>
        <w:pStyle w:val="3"/>
      </w:pPr>
      <w:r>
        <w:rPr>
          <w:lang w:val="en-US"/>
        </w:rPr>
        <w:t xml:space="preserve">UC </w:t>
      </w:r>
      <w:r>
        <w:t>Отображение перевода</w:t>
      </w:r>
    </w:p>
    <w:p w:rsidR="00004E44" w:rsidRDefault="00004E44" w:rsidP="00004E44">
      <w:r>
        <w:t xml:space="preserve">Отобразить форму поиска лексемы </w:t>
      </w:r>
      <w:r w:rsidRPr="003049CD">
        <w:t>(</w:t>
      </w:r>
      <w:r>
        <w:rPr>
          <w:lang w:val="en-US"/>
        </w:rPr>
        <w:t>F</w:t>
      </w:r>
      <w:r w:rsidRPr="003049CD">
        <w:t>2)</w:t>
      </w:r>
      <w:r>
        <w:t>. По найденной лексеме выполнить поиск перевода (</w:t>
      </w:r>
      <w:r>
        <w:rPr>
          <w:lang w:val="en-US"/>
        </w:rPr>
        <w:t>F</w:t>
      </w:r>
      <w:r>
        <w:t>5</w:t>
      </w:r>
      <w:r w:rsidRPr="003049CD">
        <w:t>)</w:t>
      </w:r>
      <w:r>
        <w:t xml:space="preserve">. Для найденной лексемы-перевода отобразить все словоформы лексемы </w:t>
      </w:r>
      <w:r w:rsidRPr="009A095F">
        <w:t>(</w:t>
      </w:r>
      <w:r>
        <w:rPr>
          <w:lang w:val="en-US"/>
        </w:rPr>
        <w:t>F</w:t>
      </w:r>
      <w:r>
        <w:t>4</w:t>
      </w:r>
      <w:r w:rsidRPr="009A095F">
        <w:t>)</w:t>
      </w:r>
      <w:r>
        <w:t>.</w:t>
      </w:r>
    </w:p>
    <w:p w:rsidR="00004E44" w:rsidRDefault="00004E44" w:rsidP="00004E44">
      <w:pPr>
        <w:pStyle w:val="2"/>
      </w:pPr>
      <w:r>
        <w:t>Редактирование данных о языках</w:t>
      </w:r>
    </w:p>
    <w:p w:rsidR="00004E44" w:rsidRPr="00370EE0" w:rsidRDefault="00004E44" w:rsidP="00004E44">
      <w:r>
        <w:t>Значение любого из нижеперечисленных справочников можно удалить только если на него не ссылается ни один другой объект</w:t>
      </w:r>
    </w:p>
    <w:p w:rsidR="00004E44" w:rsidRDefault="00004E44" w:rsidP="00004E44">
      <w:pPr>
        <w:pStyle w:val="3"/>
      </w:pPr>
      <w:r>
        <w:rPr>
          <w:lang w:val="en-US"/>
        </w:rPr>
        <w:t>UC</w:t>
      </w:r>
      <w:r w:rsidRPr="001B2F10">
        <w:t xml:space="preserve"> </w:t>
      </w:r>
      <w:r>
        <w:t>Добавление комбинаций грамматических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грамматической категории.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lastRenderedPageBreak/>
        <w:t>Отобразить форму добавления комбинации грамматических категорий, в которой, в качестве выпадающих списков отображаются возможные значения (включая «не установлено») всех грамматических категорий.</w:t>
      </w:r>
    </w:p>
    <w:p w:rsidR="00004E44" w:rsidRDefault="00004E44" w:rsidP="00004E44">
      <w:pPr>
        <w:pStyle w:val="aff2"/>
        <w:numPr>
          <w:ilvl w:val="0"/>
          <w:numId w:val="43"/>
        </w:numPr>
      </w:pPr>
      <w:r>
        <w:t>Пользователь выбирает значения необходимых категорий и выполняет сохранение.</w:t>
      </w:r>
    </w:p>
    <w:p w:rsidR="00004E44" w:rsidRPr="00B4646F" w:rsidRDefault="00004E44" w:rsidP="00004E44">
      <w:pPr>
        <w:rPr>
          <w:i/>
        </w:rPr>
      </w:pPr>
      <w:r w:rsidRPr="00B4646F">
        <w:rPr>
          <w:i/>
        </w:rPr>
        <w:t>Идея: Задаём одну комбинацию, нажимаем «размножить».</w:t>
      </w:r>
    </w:p>
    <w:p w:rsidR="00004E44" w:rsidRDefault="00004E44" w:rsidP="00004E44">
      <w:pPr>
        <w:pStyle w:val="3"/>
      </w:pPr>
      <w:r>
        <w:t>Удаление комбинаций грамматических категорий</w:t>
      </w:r>
    </w:p>
    <w:p w:rsidR="00004E44" w:rsidRPr="001B2F10" w:rsidRDefault="00004E44" w:rsidP="00004E44"/>
    <w:p w:rsidR="00004E44" w:rsidRDefault="00004E44" w:rsidP="00004E44">
      <w:pPr>
        <w:pStyle w:val="3"/>
      </w:pPr>
      <w:r>
        <w:rPr>
          <w:lang w:val="en-US"/>
        </w:rPr>
        <w:t xml:space="preserve">UC </w:t>
      </w:r>
      <w:r>
        <w:t>Добавление синтактических категорий</w:t>
      </w:r>
    </w:p>
    <w:p w:rsidR="00004E44" w:rsidRDefault="00004E44" w:rsidP="00004E44">
      <w:r>
        <w:t>В окне редактирования данных о языке пользователь выбирает добавление синтактической категории.</w:t>
      </w:r>
    </w:p>
    <w:p w:rsidR="00004E44" w:rsidRDefault="00004E44" w:rsidP="00004E44">
      <w:pPr>
        <w:pStyle w:val="3"/>
      </w:pPr>
      <w:r>
        <w:t>Настройка систем письма</w:t>
      </w:r>
    </w:p>
    <w:p w:rsidR="00004E44" w:rsidRDefault="00004E44" w:rsidP="00004E44">
      <w:r>
        <w:t>В окне редактирования данных о языке пользователь выбирает добавление системы письма.</w:t>
      </w:r>
    </w:p>
    <w:p w:rsidR="00004E44" w:rsidRPr="0048791C" w:rsidRDefault="00004E44" w:rsidP="00004E44">
      <w:pPr>
        <w:rPr>
          <w:i/>
        </w:rPr>
      </w:pPr>
      <w:r>
        <w:rPr>
          <w:i/>
        </w:rPr>
        <w:t>Идея: заимствовать из общего пула.</w:t>
      </w:r>
    </w:p>
    <w:p w:rsidR="00004E44" w:rsidRDefault="00004E44" w:rsidP="00004E44">
      <w:pPr>
        <w:pStyle w:val="3"/>
      </w:pPr>
      <w:r>
        <w:t>Настройка диалектов</w:t>
      </w:r>
    </w:p>
    <w:p w:rsidR="00004E44" w:rsidRDefault="00004E44" w:rsidP="00004E44">
      <w:r>
        <w:t>В окне редактирования данных о языке пользователь выбирает добавление диалекта.</w:t>
      </w:r>
    </w:p>
    <w:p w:rsidR="00004E44" w:rsidRPr="00AF61D3" w:rsidRDefault="00004E44" w:rsidP="00004E44"/>
    <w:p w:rsidR="00004E44" w:rsidRDefault="00004E44" w:rsidP="00004E44">
      <w:pPr>
        <w:pStyle w:val="3"/>
      </w:pPr>
      <w:r>
        <w:t>Настройка источников</w:t>
      </w:r>
    </w:p>
    <w:p w:rsidR="00004E44" w:rsidRDefault="00004E44" w:rsidP="00004E44">
      <w:r>
        <w:t>В окне редактирования данных о языке пользователь выбирает добавление грамматических категорий.</w:t>
      </w:r>
    </w:p>
    <w:p w:rsidR="00004E44" w:rsidRPr="00AF61D3" w:rsidRDefault="00004E44" w:rsidP="00004E44"/>
    <w:p w:rsidR="00004E44" w:rsidRPr="00A55E15" w:rsidRDefault="00004E44" w:rsidP="00004E44">
      <w:pPr>
        <w:pStyle w:val="2"/>
      </w:pPr>
      <w:r>
        <w:t>Администрирование системы</w:t>
      </w:r>
    </w:p>
    <w:p w:rsidR="00004E44" w:rsidRPr="00A26269" w:rsidRDefault="00004E44" w:rsidP="00004E44">
      <w:pPr>
        <w:pStyle w:val="3"/>
      </w:pPr>
      <w:r>
        <w:t>Управление пользователями</w:t>
      </w:r>
    </w:p>
    <w:p w:rsidR="00004E44" w:rsidRDefault="00004E44" w:rsidP="00004E44">
      <w:pPr>
        <w:pStyle w:val="3"/>
      </w:pPr>
      <w:bookmarkStart w:id="1" w:name="_Toc364345303"/>
      <w:r w:rsidRPr="004B210F">
        <w:t>Редактирование глобальных справочников</w:t>
      </w:r>
      <w:bookmarkEnd w:id="1"/>
    </w:p>
    <w:p w:rsidR="00004E44" w:rsidRDefault="00004E44" w:rsidP="00004E44">
      <w:pPr>
        <w:pStyle w:val="aff2"/>
        <w:numPr>
          <w:ilvl w:val="0"/>
          <w:numId w:val="41"/>
        </w:numPr>
      </w:pPr>
      <w:r>
        <w:t>Языки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Синтактические категории (части речи)</w:t>
      </w:r>
    </w:p>
    <w:p w:rsidR="00004E44" w:rsidRPr="004B210F" w:rsidRDefault="00004E44" w:rsidP="00004E44">
      <w:pPr>
        <w:pStyle w:val="aff2"/>
        <w:numPr>
          <w:ilvl w:val="0"/>
          <w:numId w:val="41"/>
        </w:numPr>
      </w:pPr>
      <w:r w:rsidRPr="004B210F">
        <w:t>Ограничения значений переводов</w:t>
      </w:r>
    </w:p>
    <w:p w:rsidR="00004E44" w:rsidRDefault="00004E44" w:rsidP="00004E44">
      <w:pPr>
        <w:pStyle w:val="aff2"/>
        <w:numPr>
          <w:ilvl w:val="0"/>
          <w:numId w:val="41"/>
        </w:numPr>
      </w:pPr>
      <w:r w:rsidRPr="004B210F">
        <w:t>Грамматические категории</w:t>
      </w:r>
    </w:p>
    <w:p w:rsidR="00004E44" w:rsidRPr="007451F7" w:rsidRDefault="00004E44" w:rsidP="00004E44">
      <w:r>
        <w:t>Редактирование и удаление значений из глобальных справочников возможно только если на них нет ссылок.</w:t>
      </w:r>
    </w:p>
    <w:p w:rsidR="00004E44" w:rsidRPr="00663AB1" w:rsidRDefault="00004E44" w:rsidP="00004E44">
      <w:pPr>
        <w:pStyle w:val="2"/>
      </w:pPr>
      <w:bookmarkStart w:id="2" w:name="_Toc364345316"/>
      <w:r w:rsidRPr="00663AB1">
        <w:t>Работа с версиями слов/лексем/переводов</w:t>
      </w:r>
      <w:bookmarkEnd w:id="2"/>
    </w:p>
    <w:p w:rsidR="00004E44" w:rsidRDefault="00004E44" w:rsidP="00004E44">
      <w:pPr>
        <w:pStyle w:val="1"/>
      </w:pPr>
      <w:r>
        <w:t>Функции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1 Добавление новой словоформы</w:t>
      </w:r>
    </w:p>
    <w:p w:rsidR="00004E44" w:rsidRDefault="00004E44" w:rsidP="00004E44">
      <w:r>
        <w:t>При добавлении нового слова добавляется:</w:t>
      </w:r>
    </w:p>
    <w:p w:rsidR="00004E44" w:rsidRPr="002815C2" w:rsidRDefault="00004E44" w:rsidP="00004E44">
      <w:pPr>
        <w:pStyle w:val="aff2"/>
        <w:numPr>
          <w:ilvl w:val="0"/>
          <w:numId w:val="42"/>
        </w:numPr>
      </w:pPr>
      <w:r>
        <w:t>Словоформа (</w:t>
      </w:r>
      <w:r>
        <w:rPr>
          <w:lang w:val="en-US"/>
        </w:rPr>
        <w:t>WordForm)</w:t>
      </w:r>
    </w:p>
    <w:p w:rsidR="00004E44" w:rsidRDefault="00004E44" w:rsidP="00004E44">
      <w:pPr>
        <w:pStyle w:val="aff2"/>
        <w:numPr>
          <w:ilvl w:val="0"/>
          <w:numId w:val="42"/>
        </w:numPr>
      </w:pPr>
      <w:r>
        <w:t>Запись об изменении (</w:t>
      </w:r>
      <w:r>
        <w:rPr>
          <w:lang w:val="en-US"/>
        </w:rPr>
        <w:t>DictChange)</w:t>
      </w:r>
    </w:p>
    <w:p w:rsidR="00004E44" w:rsidRPr="005E14CB" w:rsidRDefault="00004E44" w:rsidP="00004E44">
      <w:pPr>
        <w:pStyle w:val="aff2"/>
        <w:numPr>
          <w:ilvl w:val="0"/>
          <w:numId w:val="42"/>
        </w:numPr>
      </w:pPr>
      <w:r>
        <w:t>Лексема (</w:t>
      </w:r>
      <w:r>
        <w:rPr>
          <w:lang w:val="en-US"/>
        </w:rPr>
        <w:t>Lexeme</w:t>
      </w:r>
      <w:r w:rsidRPr="002815C2">
        <w:t>)</w:t>
      </w:r>
      <w:r>
        <w:t>, если словоформа не создаётся для имеющейся лексемы</w:t>
      </w:r>
    </w:p>
    <w:p w:rsidR="00004E44" w:rsidRDefault="00004E44" w:rsidP="00004E44">
      <w:pPr>
        <w:pStyle w:val="2"/>
      </w:pPr>
      <w:r>
        <w:rPr>
          <w:lang w:val="en-US"/>
        </w:rPr>
        <w:t xml:space="preserve">F2 </w:t>
      </w:r>
      <w:r>
        <w:t>Поиск лексемы</w:t>
      </w:r>
    </w:p>
    <w:p w:rsidR="00004E44" w:rsidRPr="005E14CB" w:rsidRDefault="00004E44" w:rsidP="00004E44">
      <w:r>
        <w:t xml:space="preserve">При поиске лексемы по словоформе </w:t>
      </w:r>
      <w:r w:rsidRPr="00B76188">
        <w:t>(</w:t>
      </w:r>
      <w:r>
        <w:rPr>
          <w:lang w:val="en-US"/>
        </w:rPr>
        <w:t>WordForm</w:t>
      </w:r>
      <w:r w:rsidRPr="00B76188">
        <w:t>.</w:t>
      </w:r>
      <w:r>
        <w:rPr>
          <w:lang w:val="en-US"/>
        </w:rPr>
        <w:t>spelling</w:t>
      </w:r>
      <w:r w:rsidRPr="00300D40">
        <w:t>)</w:t>
      </w:r>
      <w:r>
        <w:t xml:space="preserve"> и, опционально, синтактической категории (</w:t>
      </w:r>
      <w:r>
        <w:rPr>
          <w:lang w:val="en-US"/>
        </w:rPr>
        <w:t>Lexeme</w:t>
      </w:r>
      <w:r w:rsidRPr="005E14CB">
        <w:t>.</w:t>
      </w:r>
      <w:r>
        <w:rPr>
          <w:lang w:val="en-US"/>
        </w:rPr>
        <w:t>syntactic</w:t>
      </w:r>
      <w:r w:rsidRPr="005E14CB">
        <w:t>_</w:t>
      </w:r>
      <w:r>
        <w:rPr>
          <w:lang w:val="en-US"/>
        </w:rPr>
        <w:t>category</w:t>
      </w:r>
      <w:r w:rsidRPr="00EA65CD">
        <w:t>_id</w:t>
      </w:r>
      <w:r>
        <w:t>) определяется лексема</w:t>
      </w:r>
      <w:r w:rsidRPr="002A4771">
        <w:t xml:space="preserve"> (</w:t>
      </w:r>
      <w:r>
        <w:rPr>
          <w:lang w:val="en-US"/>
        </w:rPr>
        <w:t>Lexeme</w:t>
      </w:r>
      <w:r w:rsidRPr="002A4771">
        <w:t>.</w:t>
      </w:r>
      <w:r>
        <w:rPr>
          <w:lang w:val="en-US"/>
        </w:rPr>
        <w:t>id</w:t>
      </w:r>
      <w:r w:rsidRPr="002A4771">
        <w:t>)</w:t>
      </w:r>
      <w:r>
        <w:t>.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3</w:t>
      </w:r>
      <w:r>
        <w:rPr>
          <w:lang w:val="en-US"/>
        </w:rPr>
        <w:t xml:space="preserve"> </w:t>
      </w:r>
      <w:r>
        <w:t>Добавление перевода</w:t>
      </w:r>
    </w:p>
    <w:p w:rsidR="00004E44" w:rsidRPr="00DC18DE" w:rsidRDefault="00004E44" w:rsidP="00004E44">
      <w:r>
        <w:t xml:space="preserve">Указать лексему 1 и лексему 2. И прочее необходимое. Создать </w:t>
      </w:r>
      <w:r>
        <w:rPr>
          <w:lang w:val="en-US"/>
        </w:rPr>
        <w:t>Translation</w:t>
      </w:r>
      <w:r>
        <w:t>.</w:t>
      </w:r>
    </w:p>
    <w:p w:rsidR="00004E44" w:rsidRDefault="00004E44" w:rsidP="00004E44">
      <w:pPr>
        <w:pStyle w:val="2"/>
      </w:pPr>
      <w:r>
        <w:rPr>
          <w:lang w:val="en-US"/>
        </w:rPr>
        <w:t>F</w:t>
      </w:r>
      <w:r>
        <w:t>4</w:t>
      </w:r>
      <w:r>
        <w:rPr>
          <w:lang w:val="en-US"/>
        </w:rPr>
        <w:t xml:space="preserve"> </w:t>
      </w:r>
      <w:r>
        <w:t>Поиск словоформ лексемы</w:t>
      </w:r>
    </w:p>
    <w:p w:rsidR="00004E44" w:rsidRPr="004A492C" w:rsidRDefault="00004E44" w:rsidP="00004E44">
      <w:r>
        <w:t>Указать лексему 1, найти все связанные словоформы.</w:t>
      </w:r>
    </w:p>
    <w:p w:rsidR="00004E44" w:rsidRDefault="00004E44" w:rsidP="00004E44">
      <w:pPr>
        <w:pStyle w:val="2"/>
      </w:pPr>
      <w:r>
        <w:rPr>
          <w:lang w:val="en-US"/>
        </w:rPr>
        <w:lastRenderedPageBreak/>
        <w:t>F</w:t>
      </w:r>
      <w:r>
        <w:t>5 Поиск перевода лексемы</w:t>
      </w:r>
    </w:p>
    <w:p w:rsidR="00054673" w:rsidRPr="00004E44" w:rsidRDefault="00004E44" w:rsidP="00004E44">
      <w:r>
        <w:t xml:space="preserve">Указать лексему 1, найти все связанные через </w:t>
      </w:r>
      <w:r>
        <w:rPr>
          <w:lang w:val="en-US"/>
        </w:rPr>
        <w:t>Translation</w:t>
      </w:r>
      <w:r w:rsidRPr="004A492C">
        <w:t xml:space="preserve"> </w:t>
      </w:r>
      <w:r>
        <w:t>лексемы.</w:t>
      </w:r>
    </w:p>
    <w:sectPr w:rsidR="00054673" w:rsidRPr="00004E44" w:rsidSect="001E5459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C54C1" w:rsidRDefault="005C54C1">
      <w:r>
        <w:separator/>
      </w:r>
    </w:p>
    <w:p w:rsidR="005C54C1" w:rsidRDefault="005C54C1"/>
    <w:p w:rsidR="005C54C1" w:rsidRDefault="005C54C1"/>
    <w:p w:rsidR="005C54C1" w:rsidRDefault="005C54C1"/>
  </w:endnote>
  <w:endnote w:type="continuationSeparator" w:id="0">
    <w:p w:rsidR="005C54C1" w:rsidRDefault="005C54C1">
      <w:r>
        <w:continuationSeparator/>
      </w:r>
    </w:p>
    <w:p w:rsidR="005C54C1" w:rsidRDefault="005C54C1"/>
    <w:p w:rsidR="005C54C1" w:rsidRDefault="005C54C1"/>
    <w:p w:rsidR="005C54C1" w:rsidRDefault="005C54C1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FB2991" w:rsidRPr="00B2216B" w:rsidTr="00B76D44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-76058171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FB2991" w:rsidRPr="00587CA4" w:rsidRDefault="00FB2991" w:rsidP="00B76D44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315884901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FB2991" w:rsidRPr="0000243A" w:rsidRDefault="00004E44" w:rsidP="00004E44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  <w:lang w:val="en-US"/>
                </w:rPr>
                <w:t>WordControl</w:t>
              </w:r>
            </w:p>
          </w:sdtContent>
        </w:sdt>
      </w:tc>
      <w:tc>
        <w:tcPr>
          <w:tcW w:w="1020" w:type="pct"/>
        </w:tcPr>
        <w:p w:rsidR="00FB2991" w:rsidRPr="00AE2453" w:rsidRDefault="00FB2991" w:rsidP="00B76D44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6F1B60">
            <w:rPr>
              <w:noProof/>
            </w:rPr>
            <w:t>2014-01-06</w:t>
          </w:r>
          <w:r>
            <w:fldChar w:fldCharType="end"/>
          </w:r>
        </w:p>
      </w:tc>
      <w:tc>
        <w:tcPr>
          <w:tcW w:w="664" w:type="pct"/>
        </w:tcPr>
        <w:p w:rsidR="00FB2991" w:rsidRPr="00454EE3" w:rsidRDefault="00FB2991" w:rsidP="00B76D44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6F1B60">
            <w:rPr>
              <w:noProof/>
            </w:rPr>
            <w:t>3</w:t>
          </w:r>
          <w:r>
            <w:fldChar w:fldCharType="end"/>
          </w:r>
          <w:r>
            <w:t xml:space="preserve"> (</w:t>
          </w:r>
          <w:r w:rsidR="005C54C1">
            <w:fldChar w:fldCharType="begin"/>
          </w:r>
          <w:r w:rsidR="005C54C1">
            <w:instrText xml:space="preserve"> NUMPAGES   \* MERGEFORMAT </w:instrText>
          </w:r>
          <w:r w:rsidR="005C54C1">
            <w:fldChar w:fldCharType="separate"/>
          </w:r>
          <w:r w:rsidR="006F1B60">
            <w:rPr>
              <w:noProof/>
            </w:rPr>
            <w:t>3</w:t>
          </w:r>
          <w:r w:rsidR="005C54C1">
            <w:rPr>
              <w:noProof/>
            </w:rPr>
            <w:fldChar w:fldCharType="end"/>
          </w:r>
          <w:r>
            <w:t>)</w:t>
          </w:r>
        </w:p>
      </w:tc>
    </w:tr>
  </w:tbl>
  <w:p w:rsidR="0008650C" w:rsidRPr="00D6541D" w:rsidRDefault="0008650C">
    <w:pPr>
      <w:pStyle w:val="ac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101"/>
      <w:gridCol w:w="5811"/>
      <w:gridCol w:w="2126"/>
      <w:gridCol w:w="1384"/>
    </w:tblGrid>
    <w:tr w:rsidR="001E5459" w:rsidRPr="00B2216B" w:rsidTr="00FB2991">
      <w:tc>
        <w:tcPr>
          <w:tcW w:w="528" w:type="pct"/>
        </w:tcPr>
        <w:sdt>
          <w:sdtPr>
            <w:rPr>
              <w:b/>
              <w:sz w:val="24"/>
              <w:lang w:val="en-US"/>
            </w:rPr>
            <w:alias w:val="Организация"/>
            <w:tag w:val=""/>
            <w:id w:val="931019694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1E5459" w:rsidRPr="00587CA4" w:rsidRDefault="001E5459" w:rsidP="00E86C6E">
              <w:pPr>
                <w:pStyle w:val="ab"/>
                <w:jc w:val="left"/>
                <w:rPr>
                  <w:b/>
                  <w:sz w:val="24"/>
                  <w:lang w:val="en-US"/>
                </w:rPr>
              </w:pPr>
              <w:r>
                <w:rPr>
                  <w:b/>
                  <w:sz w:val="24"/>
                  <w:lang w:val="en-US"/>
                </w:rPr>
                <w:t>QuaS</w:t>
              </w:r>
            </w:p>
          </w:sdtContent>
        </w:sdt>
      </w:tc>
      <w:tc>
        <w:tcPr>
          <w:tcW w:w="2788" w:type="pct"/>
        </w:tcPr>
        <w:sdt>
          <w:sdtPr>
            <w:rPr>
              <w:b/>
            </w:rPr>
            <w:alias w:val="Ключевые слова"/>
            <w:tag w:val=""/>
            <w:id w:val="-821881832"/>
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<w:text/>
          </w:sdtPr>
          <w:sdtEndPr/>
          <w:sdtContent>
            <w:p w:rsidR="001E5459" w:rsidRPr="0000243A" w:rsidRDefault="00004E44" w:rsidP="00FB2991">
              <w:pPr>
                <w:pStyle w:val="ab"/>
                <w:rPr>
                  <w:b/>
                  <w:sz w:val="22"/>
                </w:rPr>
              </w:pPr>
              <w:r>
                <w:rPr>
                  <w:b/>
                </w:rPr>
                <w:t>WordControl</w:t>
              </w:r>
            </w:p>
          </w:sdtContent>
        </w:sdt>
      </w:tc>
      <w:tc>
        <w:tcPr>
          <w:tcW w:w="1020" w:type="pct"/>
        </w:tcPr>
        <w:p w:rsidR="001E5459" w:rsidRPr="00AE2453" w:rsidRDefault="001E5459" w:rsidP="00E86C6E">
          <w:pPr>
            <w:pStyle w:val="ab"/>
            <w:jc w:val="right"/>
          </w:pPr>
          <w:r w:rsidRPr="00D04D8B">
            <w:rPr>
              <w:szCs w:val="20"/>
            </w:rPr>
            <w:t>Редакция:</w:t>
          </w:r>
          <w:r w:rsidRPr="00513DD1">
            <w:t xml:space="preserve"> </w:t>
          </w:r>
          <w:r>
            <w:fldChar w:fldCharType="begin"/>
          </w:r>
          <w:r>
            <w:instrText xml:space="preserve"> SAVEDATE  \@ "yyyy-MM-dd"  \* MERGEFORMAT </w:instrText>
          </w:r>
          <w:r>
            <w:fldChar w:fldCharType="separate"/>
          </w:r>
          <w:r w:rsidR="006F1B60">
            <w:rPr>
              <w:noProof/>
            </w:rPr>
            <w:t>2014-01-06</w:t>
          </w:r>
          <w:r>
            <w:fldChar w:fldCharType="end"/>
          </w:r>
        </w:p>
      </w:tc>
      <w:tc>
        <w:tcPr>
          <w:tcW w:w="664" w:type="pct"/>
        </w:tcPr>
        <w:p w:rsidR="001E5459" w:rsidRPr="00454EE3" w:rsidRDefault="001E5459" w:rsidP="00E86C6E">
          <w:pPr>
            <w:pStyle w:val="ab"/>
            <w:jc w:val="right"/>
          </w:pPr>
          <w:r>
            <w:t xml:space="preserve">Стр.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C67815">
            <w:rPr>
              <w:noProof/>
            </w:rPr>
            <w:t>1</w:t>
          </w:r>
          <w:r>
            <w:fldChar w:fldCharType="end"/>
          </w:r>
          <w:r>
            <w:t xml:space="preserve"> (</w:t>
          </w:r>
          <w:fldSimple w:instr=" NUMPAGES   \* MERGEFORMAT ">
            <w:r w:rsidR="00C67815">
              <w:rPr>
                <w:noProof/>
              </w:rPr>
              <w:t>3</w:t>
            </w:r>
          </w:fldSimple>
          <w:r>
            <w:t>)</w:t>
          </w:r>
        </w:p>
      </w:tc>
    </w:tr>
  </w:tbl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>Редакция шаблона: ШДУ-1401 (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TEMPLATE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ШД_Универсальный.dotx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>)</w:t>
    </w:r>
  </w:p>
  <w:p w:rsidR="004D268C" w:rsidRPr="004D268C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Местоположение оригинала документа: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FILENAME  \p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D:\projects\sw_dev\wordcontrol\docs\1WordControlUC.docx</w:t>
    </w:r>
    <w:r w:rsidRPr="004D268C">
      <w:rPr>
        <w:color w:val="595959" w:themeColor="text1" w:themeTint="A6"/>
      </w:rPr>
      <w:fldChar w:fldCharType="end"/>
    </w:r>
  </w:p>
  <w:p w:rsidR="001E5459" w:rsidRPr="002E7319" w:rsidRDefault="004D268C" w:rsidP="004D268C">
    <w:pPr>
      <w:pStyle w:val="8"/>
      <w:rPr>
        <w:color w:val="595959" w:themeColor="text1" w:themeTint="A6"/>
      </w:rPr>
    </w:pPr>
    <w:r w:rsidRPr="004D268C">
      <w:rPr>
        <w:color w:val="595959" w:themeColor="text1" w:themeTint="A6"/>
      </w:rPr>
      <w:t xml:space="preserve">Создано: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CREATEDATE  \@ "dd.MM.yyyy H:mm"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06.01.2014 1:12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Распечатано: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PRINTDATE  \@ "dd.MM.yyyy H:mm:ss"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00.00.0000 0:00:00</w:t>
    </w:r>
    <w:r w:rsidRPr="004D268C">
      <w:rPr>
        <w:color w:val="595959" w:themeColor="text1" w:themeTint="A6"/>
      </w:rPr>
      <w:fldChar w:fldCharType="end"/>
    </w:r>
    <w:r w:rsidRPr="004D268C">
      <w:rPr>
        <w:color w:val="595959" w:themeColor="text1" w:themeTint="A6"/>
      </w:rPr>
      <w:t xml:space="preserve">. Сохранил: </w:t>
    </w:r>
    <w:r w:rsidRPr="004D268C">
      <w:rPr>
        <w:color w:val="595959" w:themeColor="text1" w:themeTint="A6"/>
      </w:rPr>
      <w:fldChar w:fldCharType="begin"/>
    </w:r>
    <w:r w:rsidRPr="004D268C">
      <w:rPr>
        <w:color w:val="595959" w:themeColor="text1" w:themeTint="A6"/>
      </w:rPr>
      <w:instrText xml:space="preserve"> LASTSAVEDBY   \* MERGEFORMAT </w:instrText>
    </w:r>
    <w:r w:rsidRPr="004D268C">
      <w:rPr>
        <w:color w:val="595959" w:themeColor="text1" w:themeTint="A6"/>
      </w:rPr>
      <w:fldChar w:fldCharType="separate"/>
    </w:r>
    <w:r w:rsidR="00545D54">
      <w:rPr>
        <w:noProof/>
        <w:color w:val="595959" w:themeColor="text1" w:themeTint="A6"/>
      </w:rPr>
      <w:t>Kirill</w:t>
    </w:r>
    <w:r w:rsidRPr="004D268C">
      <w:rPr>
        <w:color w:val="595959" w:themeColor="text1" w:themeTint="A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C54C1" w:rsidRDefault="005C54C1">
      <w:r>
        <w:separator/>
      </w:r>
    </w:p>
    <w:p w:rsidR="005C54C1" w:rsidRDefault="005C54C1"/>
    <w:p w:rsidR="005C54C1" w:rsidRDefault="005C54C1"/>
    <w:p w:rsidR="005C54C1" w:rsidRDefault="005C54C1"/>
  </w:footnote>
  <w:footnote w:type="continuationSeparator" w:id="0">
    <w:p w:rsidR="005C54C1" w:rsidRDefault="005C54C1">
      <w:r>
        <w:continuationSeparator/>
      </w:r>
    </w:p>
    <w:p w:rsidR="005C54C1" w:rsidRDefault="005C54C1"/>
    <w:p w:rsidR="005C54C1" w:rsidRDefault="005C54C1"/>
    <w:p w:rsidR="005C54C1" w:rsidRDefault="005C54C1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af3"/>
      <w:tblW w:w="5000" w:type="pct"/>
      <w:tblBorders>
        <w:insideH w:val="none" w:sz="0" w:space="0" w:color="auto"/>
      </w:tblBorders>
      <w:tblLook w:val="01E0" w:firstRow="1" w:lastRow="1" w:firstColumn="1" w:lastColumn="1" w:noHBand="0" w:noVBand="0"/>
    </w:tblPr>
    <w:tblGrid>
      <w:gridCol w:w="10422"/>
    </w:tblGrid>
    <w:tr w:rsidR="00E5177F" w:rsidRPr="00F57A3C" w:rsidTr="00E5177F">
      <w:sdt>
        <w:sdtPr>
          <w:alias w:val="Название"/>
          <w:tag w:val=""/>
          <w:id w:val="-228464431"/>
          <w:placeholder>
            <w:docPart w:val="2D0D38937E9D4E7591768DBD3842C61C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5000" w:type="pct"/>
            </w:tcPr>
            <w:p w:rsidR="00E5177F" w:rsidRPr="00F57A3C" w:rsidRDefault="003B46F2" w:rsidP="00FB2991">
              <w:pPr>
                <w:pStyle w:val="ab"/>
                <w:jc w:val="right"/>
              </w:pPr>
              <w:r>
                <w:t>WordControl Use Cases</w:t>
              </w:r>
            </w:p>
          </w:tc>
        </w:sdtContent>
      </w:sdt>
    </w:tr>
  </w:tbl>
  <w:p w:rsidR="003407D5" w:rsidRPr="00716C3E" w:rsidRDefault="003407D5">
    <w:pPr>
      <w:pStyle w:val="ab"/>
      <w:rPr>
        <w:sz w:val="2"/>
        <w:szCs w:val="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alias w:val="Название"/>
      <w:tag w:val=""/>
      <w:id w:val="-170616130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4D268C" w:rsidRDefault="00C8414E" w:rsidP="004D268C">
        <w:pPr>
          <w:pStyle w:val="afd"/>
        </w:pPr>
        <w:r w:rsidRPr="00C8414E">
          <w:t xml:space="preserve">WordControl </w:t>
        </w:r>
        <w:r w:rsidR="003B46F2">
          <w:rPr>
            <w:lang w:val="en-US"/>
          </w:rPr>
          <w:t>Use Cases</w:t>
        </w:r>
      </w:p>
    </w:sdtContent>
  </w:sdt>
  <w:p w:rsidR="004D268C" w:rsidRDefault="004D268C" w:rsidP="004D268C">
    <w:r w:rsidRPr="00054673">
      <w:rPr>
        <w:i/>
      </w:rPr>
      <w:t xml:space="preserve">Автор: </w:t>
    </w:r>
    <w:sdt>
      <w:sdtPr>
        <w:rPr>
          <w:i/>
        </w:rPr>
        <w:alias w:val="Автор"/>
        <w:tag w:val=""/>
        <w:id w:val="-1250033280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004E44" w:rsidRPr="002810B1">
          <w:rPr>
            <w:i/>
          </w:rPr>
          <w:t>Kirill Grušetskij</w:t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99ABD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48E63D5"/>
    <w:multiLevelType w:val="multilevel"/>
    <w:tmpl w:val="30CEB308"/>
    <w:styleLink w:val="a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>
    <w:nsid w:val="06354D72"/>
    <w:multiLevelType w:val="multilevel"/>
    <w:tmpl w:val="30CEB308"/>
    <w:numStyleLink w:val="a"/>
  </w:abstractNum>
  <w:abstractNum w:abstractNumId="3">
    <w:nsid w:val="0EE8185A"/>
    <w:multiLevelType w:val="multilevel"/>
    <w:tmpl w:val="0B66B65E"/>
    <w:numStyleLink w:val="a0"/>
  </w:abstractNum>
  <w:abstractNum w:abstractNumId="4">
    <w:nsid w:val="133047F6"/>
    <w:multiLevelType w:val="multilevel"/>
    <w:tmpl w:val="EDFEC00E"/>
    <w:numStyleLink w:val="a1"/>
  </w:abstractNum>
  <w:abstractNum w:abstractNumId="5">
    <w:nsid w:val="14413F1D"/>
    <w:multiLevelType w:val="multilevel"/>
    <w:tmpl w:val="0F8CCEA4"/>
    <w:lvl w:ilvl="0">
      <w:start w:val="1"/>
      <w:numFmt w:val="russianUpper"/>
      <w:suff w:val="space"/>
      <w:lvlText w:val="Приложение %1."/>
      <w:lvlJc w:val="left"/>
      <w:pPr>
        <w:ind w:left="357" w:firstLine="0"/>
      </w:pPr>
      <w:rPr>
        <w:rFonts w:hint="default"/>
      </w:rPr>
    </w:lvl>
    <w:lvl w:ilvl="1">
      <w:start w:val="1"/>
      <w:numFmt w:val="decimal"/>
      <w:suff w:val="space"/>
      <w:lvlText w:val="%1.%2 "/>
      <w:lvlJc w:val="left"/>
      <w:pPr>
        <w:ind w:left="0" w:firstLine="357"/>
      </w:pPr>
      <w:rPr>
        <w:rFonts w:hint="default"/>
      </w:rPr>
    </w:lvl>
    <w:lvl w:ilvl="2">
      <w:start w:val="1"/>
      <w:numFmt w:val="decimal"/>
      <w:suff w:val="space"/>
      <w:lvlText w:val="%1.%2.%3 "/>
      <w:lvlJc w:val="left"/>
      <w:pPr>
        <w:ind w:left="0" w:firstLine="357"/>
      </w:pPr>
      <w:rPr>
        <w:rFonts w:hint="default"/>
      </w:rPr>
    </w:lvl>
    <w:lvl w:ilvl="3">
      <w:start w:val="1"/>
      <w:numFmt w:val="decimal"/>
      <w:suff w:val="space"/>
      <w:lvlText w:val="%1.%2.%3.%4 "/>
      <w:lvlJc w:val="left"/>
      <w:pPr>
        <w:ind w:left="0" w:firstLine="357"/>
      </w:pPr>
      <w:rPr>
        <w:rFonts w:hint="default"/>
      </w:rPr>
    </w:lvl>
    <w:lvl w:ilvl="4">
      <w:start w:val="1"/>
      <w:numFmt w:val="decimal"/>
      <w:suff w:val="space"/>
      <w:lvlText w:val="%1.%2.%3.%4.%5 "/>
      <w:lvlJc w:val="left"/>
      <w:pPr>
        <w:ind w:left="0" w:firstLine="357"/>
      </w:pPr>
      <w:rPr>
        <w:rFonts w:hint="default"/>
      </w:rPr>
    </w:lvl>
    <w:lvl w:ilvl="5">
      <w:start w:val="1"/>
      <w:numFmt w:val="decimal"/>
      <w:suff w:val="space"/>
      <w:lvlText w:val="%1.%2.%3.%4.%5.%6 "/>
      <w:lvlJc w:val="left"/>
      <w:pPr>
        <w:ind w:left="0" w:firstLine="357"/>
      </w:pPr>
      <w:rPr>
        <w:rFonts w:hint="default"/>
      </w:rPr>
    </w:lvl>
    <w:lvl w:ilvl="6">
      <w:start w:val="1"/>
      <w:numFmt w:val="decimal"/>
      <w:suff w:val="space"/>
      <w:lvlText w:val="%1.%2.%3.%4.%5.%6.%7 "/>
      <w:lvlJc w:val="left"/>
      <w:pPr>
        <w:ind w:left="0" w:firstLine="357"/>
      </w:pPr>
      <w:rPr>
        <w:rFonts w:hint="default"/>
      </w:rPr>
    </w:lvl>
    <w:lvl w:ilvl="7">
      <w:start w:val="1"/>
      <w:numFmt w:val="decimal"/>
      <w:suff w:val="space"/>
      <w:lvlText w:val="%1.%2.%3.%4.%5.%6.%7.%8 "/>
      <w:lvlJc w:val="left"/>
      <w:pPr>
        <w:ind w:left="0" w:firstLine="357"/>
      </w:pPr>
      <w:rPr>
        <w:rFonts w:hint="default"/>
      </w:rPr>
    </w:lvl>
    <w:lvl w:ilvl="8">
      <w:start w:val="1"/>
      <w:numFmt w:val="decimal"/>
      <w:suff w:val="space"/>
      <w:lvlText w:val="%1.%2.%3.%4.%5.%6.%7.%8.%9 "/>
      <w:lvlJc w:val="left"/>
      <w:pPr>
        <w:ind w:left="0" w:firstLine="357"/>
      </w:pPr>
      <w:rPr>
        <w:rFonts w:hint="default"/>
      </w:rPr>
    </w:lvl>
  </w:abstractNum>
  <w:abstractNum w:abstractNumId="6">
    <w:nsid w:val="15366D54"/>
    <w:multiLevelType w:val="hybridMultilevel"/>
    <w:tmpl w:val="60B0BE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7914D07"/>
    <w:multiLevelType w:val="multilevel"/>
    <w:tmpl w:val="0B66B65E"/>
    <w:numStyleLink w:val="a0"/>
  </w:abstractNum>
  <w:abstractNum w:abstractNumId="8">
    <w:nsid w:val="1D587E1B"/>
    <w:multiLevelType w:val="multilevel"/>
    <w:tmpl w:val="AF32AD06"/>
    <w:styleLink w:val="a2"/>
    <w:lvl w:ilvl="0">
      <w:start w:val="1"/>
      <w:numFmt w:val="bullet"/>
      <w:lvlText w:val=""/>
      <w:lvlJc w:val="left"/>
      <w:pPr>
        <w:tabs>
          <w:tab w:val="num" w:pos="584"/>
        </w:tabs>
        <w:ind w:left="584" w:hanging="227"/>
      </w:pPr>
      <w:rPr>
        <w:rFonts w:ascii="Symbol" w:hAnsi="Symbol" w:hint="default"/>
        <w:sz w:val="24"/>
      </w:rPr>
    </w:lvl>
    <w:lvl w:ilvl="1">
      <w:start w:val="1"/>
      <w:numFmt w:val="bullet"/>
      <w:lvlText w:val="o"/>
      <w:lvlJc w:val="left"/>
      <w:pPr>
        <w:tabs>
          <w:tab w:val="num" w:pos="811"/>
        </w:tabs>
        <w:ind w:left="811" w:hanging="22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38"/>
        </w:tabs>
        <w:ind w:left="1038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264"/>
        </w:tabs>
        <w:ind w:left="1264" w:hanging="22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491"/>
        </w:tabs>
        <w:ind w:left="1491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718"/>
        </w:tabs>
        <w:ind w:left="1718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945"/>
        </w:tabs>
        <w:ind w:left="1945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2172"/>
        </w:tabs>
        <w:ind w:left="2172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398"/>
        </w:tabs>
        <w:ind w:left="2398" w:hanging="226"/>
      </w:pPr>
      <w:rPr>
        <w:rFonts w:ascii="Wingdings" w:hAnsi="Wingdings" w:hint="default"/>
      </w:rPr>
    </w:lvl>
  </w:abstractNum>
  <w:abstractNum w:abstractNumId="9">
    <w:nsid w:val="1F355DC9"/>
    <w:multiLevelType w:val="multilevel"/>
    <w:tmpl w:val="F73A12A8"/>
    <w:numStyleLink w:val="111111"/>
  </w:abstractNum>
  <w:abstractNum w:abstractNumId="10">
    <w:nsid w:val="1F3C059F"/>
    <w:multiLevelType w:val="multilevel"/>
    <w:tmpl w:val="0B66B65E"/>
    <w:numStyleLink w:val="a0"/>
  </w:abstractNum>
  <w:abstractNum w:abstractNumId="11">
    <w:nsid w:val="217B110E"/>
    <w:multiLevelType w:val="multilevel"/>
    <w:tmpl w:val="F73A12A8"/>
    <w:numStyleLink w:val="111111"/>
  </w:abstractNum>
  <w:abstractNum w:abstractNumId="12">
    <w:nsid w:val="219578C2"/>
    <w:multiLevelType w:val="multilevel"/>
    <w:tmpl w:val="F73A12A8"/>
    <w:styleLink w:val="111111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pStyle w:val="4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3">
    <w:nsid w:val="22C04574"/>
    <w:multiLevelType w:val="multilevel"/>
    <w:tmpl w:val="0B66B65E"/>
    <w:numStyleLink w:val="a0"/>
  </w:abstractNum>
  <w:abstractNum w:abstractNumId="14">
    <w:nsid w:val="23B17337"/>
    <w:multiLevelType w:val="hybridMultilevel"/>
    <w:tmpl w:val="ADC852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6123FD5"/>
    <w:multiLevelType w:val="multilevel"/>
    <w:tmpl w:val="AF32AD06"/>
    <w:numStyleLink w:val="a2"/>
  </w:abstractNum>
  <w:abstractNum w:abstractNumId="16">
    <w:nsid w:val="26BB1571"/>
    <w:multiLevelType w:val="multilevel"/>
    <w:tmpl w:val="0B66B65E"/>
    <w:styleLink w:val="a0"/>
    <w:lvl w:ilvl="0">
      <w:start w:val="1"/>
      <w:numFmt w:val="russianUpper"/>
      <w:pStyle w:val="a3"/>
      <w:suff w:val="space"/>
      <w:lvlText w:val="Приложение 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a4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7">
    <w:nsid w:val="2F952938"/>
    <w:multiLevelType w:val="multilevel"/>
    <w:tmpl w:val="EDFEC00E"/>
    <w:numStyleLink w:val="a1"/>
  </w:abstractNum>
  <w:abstractNum w:abstractNumId="18">
    <w:nsid w:val="319C6D17"/>
    <w:multiLevelType w:val="hybridMultilevel"/>
    <w:tmpl w:val="2EA84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310DA4"/>
    <w:multiLevelType w:val="multilevel"/>
    <w:tmpl w:val="EDFEC00E"/>
    <w:numStyleLink w:val="a1"/>
  </w:abstractNum>
  <w:abstractNum w:abstractNumId="20">
    <w:nsid w:val="349F07CB"/>
    <w:multiLevelType w:val="multilevel"/>
    <w:tmpl w:val="AF32AD06"/>
    <w:numStyleLink w:val="a2"/>
  </w:abstractNum>
  <w:abstractNum w:abstractNumId="21">
    <w:nsid w:val="407C16B7"/>
    <w:multiLevelType w:val="multilevel"/>
    <w:tmpl w:val="F73A12A8"/>
    <w:numStyleLink w:val="111111"/>
  </w:abstractNum>
  <w:abstractNum w:abstractNumId="22">
    <w:nsid w:val="41CC6200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>
    <w:nsid w:val="4E6F2BE9"/>
    <w:multiLevelType w:val="multilevel"/>
    <w:tmpl w:val="EDFEC00E"/>
    <w:styleLink w:val="a1"/>
    <w:lvl w:ilvl="0">
      <w:start w:val="1"/>
      <w:numFmt w:val="lowerLetter"/>
      <w:lvlText w:val="%1)"/>
      <w:lvlJc w:val="left"/>
      <w:pPr>
        <w:tabs>
          <w:tab w:val="num" w:pos="669"/>
        </w:tabs>
        <w:ind w:left="669" w:hanging="312"/>
      </w:pPr>
      <w:rPr>
        <w:rFonts w:hint="default"/>
      </w:rPr>
    </w:lvl>
    <w:lvl w:ilvl="1">
      <w:start w:val="1"/>
      <w:numFmt w:val="decimal"/>
      <w:suff w:val="space"/>
      <w:lvlText w:val="%1.%2)"/>
      <w:lvlJc w:val="left"/>
      <w:pPr>
        <w:ind w:left="1077" w:hanging="408"/>
      </w:pPr>
      <w:rPr>
        <w:rFonts w:hint="default"/>
      </w:rPr>
    </w:lvl>
    <w:lvl w:ilvl="2">
      <w:start w:val="1"/>
      <w:numFmt w:val="decimal"/>
      <w:suff w:val="space"/>
      <w:lvlText w:val="%1.%2.%3)"/>
      <w:lvlJc w:val="left"/>
      <w:pPr>
        <w:ind w:left="1701" w:hanging="624"/>
      </w:pPr>
      <w:rPr>
        <w:rFonts w:hint="default"/>
      </w:rPr>
    </w:lvl>
    <w:lvl w:ilvl="3">
      <w:start w:val="1"/>
      <w:numFmt w:val="bullet"/>
      <w:suff w:val="space"/>
      <w:lvlText w:val=""/>
      <w:lvlJc w:val="left"/>
      <w:pPr>
        <w:ind w:left="1928" w:hanging="227"/>
      </w:pPr>
      <w:rPr>
        <w:rFonts w:ascii="Symbol" w:hAnsi="Symbol" w:hint="default"/>
      </w:rPr>
    </w:lvl>
    <w:lvl w:ilvl="4">
      <w:start w:val="1"/>
      <w:numFmt w:val="bullet"/>
      <w:suff w:val="space"/>
      <w:lvlText w:val="o"/>
      <w:lvlJc w:val="left"/>
      <w:pPr>
        <w:ind w:left="2155" w:hanging="227"/>
      </w:pPr>
      <w:rPr>
        <w:rFonts w:ascii="Courier New" w:hAnsi="Courier New" w:hint="default"/>
      </w:rPr>
    </w:lvl>
    <w:lvl w:ilvl="5">
      <w:start w:val="1"/>
      <w:numFmt w:val="bullet"/>
      <w:suff w:val="space"/>
      <w:lvlText w:val=""/>
      <w:lvlJc w:val="left"/>
      <w:pPr>
        <w:ind w:left="2381" w:hanging="226"/>
      </w:pPr>
      <w:rPr>
        <w:rFonts w:ascii="Wingdings" w:hAnsi="Wingdings" w:hint="default"/>
      </w:rPr>
    </w:lvl>
    <w:lvl w:ilvl="6">
      <w:start w:val="1"/>
      <w:numFmt w:val="bullet"/>
      <w:suff w:val="space"/>
      <w:lvlText w:val=""/>
      <w:lvlJc w:val="left"/>
      <w:pPr>
        <w:ind w:left="2608" w:hanging="227"/>
      </w:pPr>
      <w:rPr>
        <w:rFonts w:ascii="Symbol" w:hAnsi="Symbol" w:hint="default"/>
      </w:rPr>
    </w:lvl>
    <w:lvl w:ilvl="7">
      <w:start w:val="1"/>
      <w:numFmt w:val="bullet"/>
      <w:suff w:val="space"/>
      <w:lvlText w:val="o"/>
      <w:lvlJc w:val="left"/>
      <w:pPr>
        <w:ind w:left="2835" w:hanging="227"/>
      </w:pPr>
      <w:rPr>
        <w:rFonts w:ascii="Courier New" w:hAnsi="Courier New" w:hint="default"/>
      </w:rPr>
    </w:lvl>
    <w:lvl w:ilvl="8">
      <w:start w:val="1"/>
      <w:numFmt w:val="bullet"/>
      <w:suff w:val="space"/>
      <w:lvlText w:val=""/>
      <w:lvlJc w:val="left"/>
      <w:pPr>
        <w:ind w:left="3062" w:hanging="227"/>
      </w:pPr>
      <w:rPr>
        <w:rFonts w:ascii="Wingdings" w:hAnsi="Wingdings" w:hint="default"/>
      </w:rPr>
    </w:lvl>
  </w:abstractNum>
  <w:abstractNum w:abstractNumId="24">
    <w:nsid w:val="5B0C33AB"/>
    <w:multiLevelType w:val="hybridMultilevel"/>
    <w:tmpl w:val="E624B658"/>
    <w:lvl w:ilvl="0" w:tplc="6BF636B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52A4E4D"/>
    <w:multiLevelType w:val="multilevel"/>
    <w:tmpl w:val="30CEB308"/>
    <w:numStyleLink w:val="a"/>
  </w:abstractNum>
  <w:abstractNum w:abstractNumId="26">
    <w:nsid w:val="6E463B81"/>
    <w:multiLevelType w:val="multilevel"/>
    <w:tmpl w:val="30CEB308"/>
    <w:numStyleLink w:val="a"/>
  </w:abstractNum>
  <w:abstractNum w:abstractNumId="27">
    <w:nsid w:val="6FA430AF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8">
    <w:nsid w:val="6FC2256D"/>
    <w:multiLevelType w:val="multilevel"/>
    <w:tmpl w:val="04190023"/>
    <w:lvl w:ilvl="0">
      <w:start w:val="1"/>
      <w:numFmt w:val="upperRoman"/>
      <w:lvlText w:val="Статья %1."/>
      <w:lvlJc w:val="left"/>
      <w:pPr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9">
    <w:nsid w:val="794F1454"/>
    <w:multiLevelType w:val="multilevel"/>
    <w:tmpl w:val="30CEB308"/>
    <w:numStyleLink w:val="a"/>
  </w:abstractNum>
  <w:abstractNum w:abstractNumId="30">
    <w:nsid w:val="7CE94E78"/>
    <w:multiLevelType w:val="multilevel"/>
    <w:tmpl w:val="AF32AD06"/>
    <w:numStyleLink w:val="a2"/>
  </w:abstractNum>
  <w:num w:numId="1">
    <w:abstractNumId w:val="12"/>
  </w:num>
  <w:num w:numId="2">
    <w:abstractNumId w:val="16"/>
  </w:num>
  <w:num w:numId="3">
    <w:abstractNumId w:val="17"/>
  </w:num>
  <w:num w:numId="4">
    <w:abstractNumId w:val="12"/>
  </w:num>
  <w:num w:numId="5">
    <w:abstractNumId w:val="8"/>
  </w:num>
  <w:num w:numId="6">
    <w:abstractNumId w:val="30"/>
  </w:num>
  <w:num w:numId="7">
    <w:abstractNumId w:val="12"/>
  </w:num>
  <w:num w:numId="8">
    <w:abstractNumId w:val="1"/>
  </w:num>
  <w:num w:numId="9">
    <w:abstractNumId w:val="23"/>
  </w:num>
  <w:num w:numId="10">
    <w:abstractNumId w:val="2"/>
  </w:num>
  <w:num w:numId="11">
    <w:abstractNumId w:val="16"/>
  </w:num>
  <w:num w:numId="12">
    <w:abstractNumId w:val="16"/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26"/>
  </w:num>
  <w:num w:numId="19">
    <w:abstractNumId w:val="21"/>
  </w:num>
  <w:num w:numId="20">
    <w:abstractNumId w:val="5"/>
  </w:num>
  <w:num w:numId="21">
    <w:abstractNumId w:val="19"/>
  </w:num>
  <w:num w:numId="22">
    <w:abstractNumId w:val="4"/>
  </w:num>
  <w:num w:numId="23">
    <w:abstractNumId w:val="15"/>
  </w:num>
  <w:num w:numId="24">
    <w:abstractNumId w:val="20"/>
  </w:num>
  <w:num w:numId="25">
    <w:abstractNumId w:val="29"/>
  </w:num>
  <w:num w:numId="26">
    <w:abstractNumId w:val="0"/>
  </w:num>
  <w:num w:numId="27">
    <w:abstractNumId w:val="28"/>
  </w:num>
  <w:num w:numId="28">
    <w:abstractNumId w:val="7"/>
  </w:num>
  <w:num w:numId="29">
    <w:abstractNumId w:val="13"/>
  </w:num>
  <w:num w:numId="30">
    <w:abstractNumId w:val="5"/>
  </w:num>
  <w:num w:numId="31">
    <w:abstractNumId w:val="5"/>
  </w:num>
  <w:num w:numId="32">
    <w:abstractNumId w:val="5"/>
  </w:num>
  <w:num w:numId="33">
    <w:abstractNumId w:val="3"/>
  </w:num>
  <w:num w:numId="34">
    <w:abstractNumId w:val="11"/>
  </w:num>
  <w:num w:numId="35">
    <w:abstractNumId w:val="9"/>
  </w:num>
  <w:num w:numId="36">
    <w:abstractNumId w:val="10"/>
  </w:num>
  <w:num w:numId="37">
    <w:abstractNumId w:val="25"/>
  </w:num>
  <w:num w:numId="38">
    <w:abstractNumId w:val="22"/>
  </w:num>
  <w:num w:numId="39">
    <w:abstractNumId w:val="27"/>
  </w:num>
  <w:num w:numId="40">
    <w:abstractNumId w:val="24"/>
  </w:num>
  <w:num w:numId="41">
    <w:abstractNumId w:val="14"/>
  </w:num>
  <w:num w:numId="42">
    <w:abstractNumId w:val="6"/>
  </w:num>
  <w:num w:numId="43">
    <w:abstractNumId w:val="18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4E44"/>
    <w:rsid w:val="0000243A"/>
    <w:rsid w:val="00004D6D"/>
    <w:rsid w:val="00004E44"/>
    <w:rsid w:val="00011461"/>
    <w:rsid w:val="00016B56"/>
    <w:rsid w:val="00030B1A"/>
    <w:rsid w:val="000347D7"/>
    <w:rsid w:val="00036A09"/>
    <w:rsid w:val="000536DE"/>
    <w:rsid w:val="00054673"/>
    <w:rsid w:val="00057361"/>
    <w:rsid w:val="00065053"/>
    <w:rsid w:val="00067773"/>
    <w:rsid w:val="00073D2D"/>
    <w:rsid w:val="0007516A"/>
    <w:rsid w:val="00077E36"/>
    <w:rsid w:val="00083CF2"/>
    <w:rsid w:val="0008650C"/>
    <w:rsid w:val="00090251"/>
    <w:rsid w:val="00093BCF"/>
    <w:rsid w:val="00093D39"/>
    <w:rsid w:val="00094413"/>
    <w:rsid w:val="00096FF7"/>
    <w:rsid w:val="000A1BDD"/>
    <w:rsid w:val="000A5349"/>
    <w:rsid w:val="000A7CDE"/>
    <w:rsid w:val="000B1AF0"/>
    <w:rsid w:val="000B2963"/>
    <w:rsid w:val="000B45DF"/>
    <w:rsid w:val="000B5FA2"/>
    <w:rsid w:val="000B6619"/>
    <w:rsid w:val="000C0902"/>
    <w:rsid w:val="000C092E"/>
    <w:rsid w:val="000C231B"/>
    <w:rsid w:val="000C6150"/>
    <w:rsid w:val="000D15E8"/>
    <w:rsid w:val="000E09E5"/>
    <w:rsid w:val="000E303F"/>
    <w:rsid w:val="000E6950"/>
    <w:rsid w:val="000E6F22"/>
    <w:rsid w:val="000F2E33"/>
    <w:rsid w:val="000F3695"/>
    <w:rsid w:val="00106B4D"/>
    <w:rsid w:val="00107FFB"/>
    <w:rsid w:val="00110252"/>
    <w:rsid w:val="001103E0"/>
    <w:rsid w:val="001118B4"/>
    <w:rsid w:val="00122DAE"/>
    <w:rsid w:val="00142252"/>
    <w:rsid w:val="001503FD"/>
    <w:rsid w:val="001538A2"/>
    <w:rsid w:val="00155EDA"/>
    <w:rsid w:val="001620C6"/>
    <w:rsid w:val="00166EDB"/>
    <w:rsid w:val="00184E18"/>
    <w:rsid w:val="001930A2"/>
    <w:rsid w:val="001A4DA6"/>
    <w:rsid w:val="001A7D21"/>
    <w:rsid w:val="001C7C1D"/>
    <w:rsid w:val="001D13C1"/>
    <w:rsid w:val="001D2828"/>
    <w:rsid w:val="001D6A10"/>
    <w:rsid w:val="001E029D"/>
    <w:rsid w:val="001E1291"/>
    <w:rsid w:val="001E1501"/>
    <w:rsid w:val="001E1DA5"/>
    <w:rsid w:val="001E47E7"/>
    <w:rsid w:val="001E4E5E"/>
    <w:rsid w:val="001E5459"/>
    <w:rsid w:val="002045CF"/>
    <w:rsid w:val="00205CCB"/>
    <w:rsid w:val="00207F8D"/>
    <w:rsid w:val="002160EE"/>
    <w:rsid w:val="0022045A"/>
    <w:rsid w:val="002227B7"/>
    <w:rsid w:val="00234945"/>
    <w:rsid w:val="00237A2F"/>
    <w:rsid w:val="00237E64"/>
    <w:rsid w:val="00241B57"/>
    <w:rsid w:val="00243CCB"/>
    <w:rsid w:val="00245E56"/>
    <w:rsid w:val="002475D7"/>
    <w:rsid w:val="00247B7B"/>
    <w:rsid w:val="00247CEB"/>
    <w:rsid w:val="00253C3C"/>
    <w:rsid w:val="0025461C"/>
    <w:rsid w:val="00263900"/>
    <w:rsid w:val="002670DB"/>
    <w:rsid w:val="00271E47"/>
    <w:rsid w:val="00276B42"/>
    <w:rsid w:val="002803A3"/>
    <w:rsid w:val="002810B1"/>
    <w:rsid w:val="00281163"/>
    <w:rsid w:val="00281928"/>
    <w:rsid w:val="002877E2"/>
    <w:rsid w:val="002A1967"/>
    <w:rsid w:val="002A468E"/>
    <w:rsid w:val="002A48ED"/>
    <w:rsid w:val="002A5DF5"/>
    <w:rsid w:val="002A60B4"/>
    <w:rsid w:val="002B1433"/>
    <w:rsid w:val="002B5C0C"/>
    <w:rsid w:val="002C1934"/>
    <w:rsid w:val="002C4CBC"/>
    <w:rsid w:val="002C5C5E"/>
    <w:rsid w:val="002D6CDA"/>
    <w:rsid w:val="002E17AF"/>
    <w:rsid w:val="002E44E6"/>
    <w:rsid w:val="002E7319"/>
    <w:rsid w:val="002F038D"/>
    <w:rsid w:val="002F0DF9"/>
    <w:rsid w:val="002F17A4"/>
    <w:rsid w:val="002F291B"/>
    <w:rsid w:val="002F4A18"/>
    <w:rsid w:val="002F51CF"/>
    <w:rsid w:val="002F77CC"/>
    <w:rsid w:val="00304CFB"/>
    <w:rsid w:val="00307D4D"/>
    <w:rsid w:val="00307FE4"/>
    <w:rsid w:val="00314B43"/>
    <w:rsid w:val="003275C4"/>
    <w:rsid w:val="003377E8"/>
    <w:rsid w:val="00340447"/>
    <w:rsid w:val="003407D5"/>
    <w:rsid w:val="00341A93"/>
    <w:rsid w:val="00341EAB"/>
    <w:rsid w:val="003440DD"/>
    <w:rsid w:val="00346036"/>
    <w:rsid w:val="00357EA5"/>
    <w:rsid w:val="00362419"/>
    <w:rsid w:val="0036266C"/>
    <w:rsid w:val="003643F7"/>
    <w:rsid w:val="003669BC"/>
    <w:rsid w:val="0037518B"/>
    <w:rsid w:val="003751A4"/>
    <w:rsid w:val="00381A2E"/>
    <w:rsid w:val="00382A35"/>
    <w:rsid w:val="003863EC"/>
    <w:rsid w:val="00395E6E"/>
    <w:rsid w:val="00396D3A"/>
    <w:rsid w:val="003A3423"/>
    <w:rsid w:val="003A5D54"/>
    <w:rsid w:val="003A73E5"/>
    <w:rsid w:val="003B1C05"/>
    <w:rsid w:val="003B23A2"/>
    <w:rsid w:val="003B46F2"/>
    <w:rsid w:val="003D487F"/>
    <w:rsid w:val="003D5A3D"/>
    <w:rsid w:val="003D6A07"/>
    <w:rsid w:val="003E15D9"/>
    <w:rsid w:val="003E4AB1"/>
    <w:rsid w:val="003F019F"/>
    <w:rsid w:val="003F170F"/>
    <w:rsid w:val="003F2D6C"/>
    <w:rsid w:val="003F4040"/>
    <w:rsid w:val="003F6D14"/>
    <w:rsid w:val="004024F2"/>
    <w:rsid w:val="0040338A"/>
    <w:rsid w:val="0040610A"/>
    <w:rsid w:val="004119B6"/>
    <w:rsid w:val="0041246D"/>
    <w:rsid w:val="00412A73"/>
    <w:rsid w:val="00414363"/>
    <w:rsid w:val="0041688E"/>
    <w:rsid w:val="0041698C"/>
    <w:rsid w:val="00425D00"/>
    <w:rsid w:val="0043322F"/>
    <w:rsid w:val="00433317"/>
    <w:rsid w:val="004338B3"/>
    <w:rsid w:val="0044331F"/>
    <w:rsid w:val="0044420E"/>
    <w:rsid w:val="00444479"/>
    <w:rsid w:val="0044493D"/>
    <w:rsid w:val="00444976"/>
    <w:rsid w:val="004465B5"/>
    <w:rsid w:val="00450CD1"/>
    <w:rsid w:val="004547E8"/>
    <w:rsid w:val="00454EE3"/>
    <w:rsid w:val="00460229"/>
    <w:rsid w:val="004714CA"/>
    <w:rsid w:val="00476649"/>
    <w:rsid w:val="00476FC7"/>
    <w:rsid w:val="00482A89"/>
    <w:rsid w:val="00482F8F"/>
    <w:rsid w:val="004860F5"/>
    <w:rsid w:val="004924EF"/>
    <w:rsid w:val="004A0253"/>
    <w:rsid w:val="004A33FD"/>
    <w:rsid w:val="004A3B68"/>
    <w:rsid w:val="004B12BA"/>
    <w:rsid w:val="004B4CBB"/>
    <w:rsid w:val="004C1BBD"/>
    <w:rsid w:val="004C7C13"/>
    <w:rsid w:val="004D268C"/>
    <w:rsid w:val="004D69C6"/>
    <w:rsid w:val="004D74BD"/>
    <w:rsid w:val="004E0D78"/>
    <w:rsid w:val="004E4C93"/>
    <w:rsid w:val="004E5CC9"/>
    <w:rsid w:val="004E652A"/>
    <w:rsid w:val="004F3B26"/>
    <w:rsid w:val="004F475C"/>
    <w:rsid w:val="00500D4D"/>
    <w:rsid w:val="00501621"/>
    <w:rsid w:val="00505ACC"/>
    <w:rsid w:val="005071AD"/>
    <w:rsid w:val="0050758D"/>
    <w:rsid w:val="00511F6B"/>
    <w:rsid w:val="00513DD1"/>
    <w:rsid w:val="00524ED6"/>
    <w:rsid w:val="00527336"/>
    <w:rsid w:val="00533348"/>
    <w:rsid w:val="00535023"/>
    <w:rsid w:val="00535139"/>
    <w:rsid w:val="00536284"/>
    <w:rsid w:val="00545D54"/>
    <w:rsid w:val="00547707"/>
    <w:rsid w:val="00547DD1"/>
    <w:rsid w:val="00550ECF"/>
    <w:rsid w:val="00550EEE"/>
    <w:rsid w:val="00555748"/>
    <w:rsid w:val="00557BCC"/>
    <w:rsid w:val="00566C79"/>
    <w:rsid w:val="0057252C"/>
    <w:rsid w:val="00582D3F"/>
    <w:rsid w:val="00584E6A"/>
    <w:rsid w:val="00586D1F"/>
    <w:rsid w:val="00587CA4"/>
    <w:rsid w:val="00590520"/>
    <w:rsid w:val="00591915"/>
    <w:rsid w:val="00593D4E"/>
    <w:rsid w:val="005A5051"/>
    <w:rsid w:val="005C54C1"/>
    <w:rsid w:val="005C6BA2"/>
    <w:rsid w:val="005C776E"/>
    <w:rsid w:val="005D1D63"/>
    <w:rsid w:val="005D3D99"/>
    <w:rsid w:val="005D3F8B"/>
    <w:rsid w:val="005E071B"/>
    <w:rsid w:val="005E6C9F"/>
    <w:rsid w:val="005F484D"/>
    <w:rsid w:val="005F5FC4"/>
    <w:rsid w:val="005F7075"/>
    <w:rsid w:val="00600F23"/>
    <w:rsid w:val="00601096"/>
    <w:rsid w:val="00602191"/>
    <w:rsid w:val="00607BE9"/>
    <w:rsid w:val="0061349D"/>
    <w:rsid w:val="00613B0D"/>
    <w:rsid w:val="00621D0A"/>
    <w:rsid w:val="00627235"/>
    <w:rsid w:val="006323EC"/>
    <w:rsid w:val="006429A6"/>
    <w:rsid w:val="006475A1"/>
    <w:rsid w:val="006525B8"/>
    <w:rsid w:val="00653264"/>
    <w:rsid w:val="00661899"/>
    <w:rsid w:val="006673BE"/>
    <w:rsid w:val="006724C4"/>
    <w:rsid w:val="00675C75"/>
    <w:rsid w:val="00682228"/>
    <w:rsid w:val="00691D2E"/>
    <w:rsid w:val="00692F5C"/>
    <w:rsid w:val="0069432B"/>
    <w:rsid w:val="006962E5"/>
    <w:rsid w:val="006A0DAC"/>
    <w:rsid w:val="006A470B"/>
    <w:rsid w:val="006A6B88"/>
    <w:rsid w:val="006A7CB6"/>
    <w:rsid w:val="006B1DBB"/>
    <w:rsid w:val="006B6AEB"/>
    <w:rsid w:val="006B76FE"/>
    <w:rsid w:val="006C58C4"/>
    <w:rsid w:val="006C6D76"/>
    <w:rsid w:val="006D0A94"/>
    <w:rsid w:val="006D47F9"/>
    <w:rsid w:val="006D4E13"/>
    <w:rsid w:val="006E52FE"/>
    <w:rsid w:val="006F0529"/>
    <w:rsid w:val="006F1B60"/>
    <w:rsid w:val="006F3088"/>
    <w:rsid w:val="006F34FD"/>
    <w:rsid w:val="00701873"/>
    <w:rsid w:val="0070453C"/>
    <w:rsid w:val="00705913"/>
    <w:rsid w:val="007127E4"/>
    <w:rsid w:val="00716C3E"/>
    <w:rsid w:val="00722E8A"/>
    <w:rsid w:val="007320FC"/>
    <w:rsid w:val="00740B69"/>
    <w:rsid w:val="00742D52"/>
    <w:rsid w:val="007501EF"/>
    <w:rsid w:val="0075386F"/>
    <w:rsid w:val="00760544"/>
    <w:rsid w:val="0076318B"/>
    <w:rsid w:val="00764777"/>
    <w:rsid w:val="00764993"/>
    <w:rsid w:val="0076780C"/>
    <w:rsid w:val="00770554"/>
    <w:rsid w:val="00774968"/>
    <w:rsid w:val="00775776"/>
    <w:rsid w:val="007776B1"/>
    <w:rsid w:val="0078164E"/>
    <w:rsid w:val="00790D9D"/>
    <w:rsid w:val="00794A17"/>
    <w:rsid w:val="00797074"/>
    <w:rsid w:val="007A0C14"/>
    <w:rsid w:val="007A3DCA"/>
    <w:rsid w:val="007A71C6"/>
    <w:rsid w:val="007B4BFC"/>
    <w:rsid w:val="007B717B"/>
    <w:rsid w:val="007C0608"/>
    <w:rsid w:val="007D12E5"/>
    <w:rsid w:val="007D264E"/>
    <w:rsid w:val="007D5CEA"/>
    <w:rsid w:val="007E1B4C"/>
    <w:rsid w:val="007E4C58"/>
    <w:rsid w:val="007E7508"/>
    <w:rsid w:val="007E7A15"/>
    <w:rsid w:val="00810573"/>
    <w:rsid w:val="00811095"/>
    <w:rsid w:val="008111DD"/>
    <w:rsid w:val="008227F8"/>
    <w:rsid w:val="0082352C"/>
    <w:rsid w:val="00824D59"/>
    <w:rsid w:val="008314ED"/>
    <w:rsid w:val="00833551"/>
    <w:rsid w:val="0084087A"/>
    <w:rsid w:val="00845DC0"/>
    <w:rsid w:val="0084705B"/>
    <w:rsid w:val="00847E4F"/>
    <w:rsid w:val="00850595"/>
    <w:rsid w:val="0085633A"/>
    <w:rsid w:val="0085684C"/>
    <w:rsid w:val="0086572B"/>
    <w:rsid w:val="00865CE6"/>
    <w:rsid w:val="00894707"/>
    <w:rsid w:val="00896756"/>
    <w:rsid w:val="008A04A9"/>
    <w:rsid w:val="008A70CE"/>
    <w:rsid w:val="008B1F75"/>
    <w:rsid w:val="008B3841"/>
    <w:rsid w:val="008B3E54"/>
    <w:rsid w:val="008B42F8"/>
    <w:rsid w:val="008C09F1"/>
    <w:rsid w:val="008C28EF"/>
    <w:rsid w:val="008C2985"/>
    <w:rsid w:val="008C41F7"/>
    <w:rsid w:val="008C68B9"/>
    <w:rsid w:val="008D068A"/>
    <w:rsid w:val="008D0DF3"/>
    <w:rsid w:val="008D50C8"/>
    <w:rsid w:val="008D5567"/>
    <w:rsid w:val="008E6E8D"/>
    <w:rsid w:val="008F1CF3"/>
    <w:rsid w:val="008F4D6B"/>
    <w:rsid w:val="008F747E"/>
    <w:rsid w:val="009015E2"/>
    <w:rsid w:val="0090798F"/>
    <w:rsid w:val="009127D8"/>
    <w:rsid w:val="009157B4"/>
    <w:rsid w:val="00922877"/>
    <w:rsid w:val="00927FDD"/>
    <w:rsid w:val="009312F3"/>
    <w:rsid w:val="00932061"/>
    <w:rsid w:val="00940AEC"/>
    <w:rsid w:val="00941CD1"/>
    <w:rsid w:val="00942F98"/>
    <w:rsid w:val="00950AB7"/>
    <w:rsid w:val="00953DFF"/>
    <w:rsid w:val="00955469"/>
    <w:rsid w:val="00960297"/>
    <w:rsid w:val="00965211"/>
    <w:rsid w:val="0096528D"/>
    <w:rsid w:val="0097071D"/>
    <w:rsid w:val="0097187E"/>
    <w:rsid w:val="009800ED"/>
    <w:rsid w:val="0098014D"/>
    <w:rsid w:val="00985ED1"/>
    <w:rsid w:val="00994190"/>
    <w:rsid w:val="0099631F"/>
    <w:rsid w:val="009A473A"/>
    <w:rsid w:val="009A4A7D"/>
    <w:rsid w:val="009A6AFD"/>
    <w:rsid w:val="009B1024"/>
    <w:rsid w:val="009B18C6"/>
    <w:rsid w:val="009B33AE"/>
    <w:rsid w:val="009B3592"/>
    <w:rsid w:val="009B422A"/>
    <w:rsid w:val="009B679A"/>
    <w:rsid w:val="009B6A79"/>
    <w:rsid w:val="009C058F"/>
    <w:rsid w:val="009C1057"/>
    <w:rsid w:val="009C6213"/>
    <w:rsid w:val="009D4160"/>
    <w:rsid w:val="009D77B0"/>
    <w:rsid w:val="009E73F3"/>
    <w:rsid w:val="009E794B"/>
    <w:rsid w:val="009E7EC2"/>
    <w:rsid w:val="009F0075"/>
    <w:rsid w:val="009F64D1"/>
    <w:rsid w:val="00A01250"/>
    <w:rsid w:val="00A045F9"/>
    <w:rsid w:val="00A07A4D"/>
    <w:rsid w:val="00A112B1"/>
    <w:rsid w:val="00A134DF"/>
    <w:rsid w:val="00A13825"/>
    <w:rsid w:val="00A13930"/>
    <w:rsid w:val="00A14667"/>
    <w:rsid w:val="00A22E5B"/>
    <w:rsid w:val="00A32879"/>
    <w:rsid w:val="00A33865"/>
    <w:rsid w:val="00A37F59"/>
    <w:rsid w:val="00A5245D"/>
    <w:rsid w:val="00A57E3F"/>
    <w:rsid w:val="00A6183D"/>
    <w:rsid w:val="00A64C61"/>
    <w:rsid w:val="00A73CE0"/>
    <w:rsid w:val="00A749E9"/>
    <w:rsid w:val="00A75354"/>
    <w:rsid w:val="00A77B21"/>
    <w:rsid w:val="00A8024D"/>
    <w:rsid w:val="00A80437"/>
    <w:rsid w:val="00A8073D"/>
    <w:rsid w:val="00A83019"/>
    <w:rsid w:val="00A832D5"/>
    <w:rsid w:val="00A84E75"/>
    <w:rsid w:val="00A966CB"/>
    <w:rsid w:val="00AC00B0"/>
    <w:rsid w:val="00AC29AA"/>
    <w:rsid w:val="00AC53D0"/>
    <w:rsid w:val="00AD04E1"/>
    <w:rsid w:val="00AD2175"/>
    <w:rsid w:val="00AE0019"/>
    <w:rsid w:val="00AE1ABD"/>
    <w:rsid w:val="00AE2453"/>
    <w:rsid w:val="00AE53A3"/>
    <w:rsid w:val="00AE5760"/>
    <w:rsid w:val="00AE58DC"/>
    <w:rsid w:val="00AE7946"/>
    <w:rsid w:val="00AF145C"/>
    <w:rsid w:val="00AF2642"/>
    <w:rsid w:val="00AF2AFA"/>
    <w:rsid w:val="00AF52E6"/>
    <w:rsid w:val="00AF5FE6"/>
    <w:rsid w:val="00AF6668"/>
    <w:rsid w:val="00AF79A7"/>
    <w:rsid w:val="00B0183A"/>
    <w:rsid w:val="00B019A1"/>
    <w:rsid w:val="00B04498"/>
    <w:rsid w:val="00B06BDA"/>
    <w:rsid w:val="00B10117"/>
    <w:rsid w:val="00B1313A"/>
    <w:rsid w:val="00B134F2"/>
    <w:rsid w:val="00B1612C"/>
    <w:rsid w:val="00B200C0"/>
    <w:rsid w:val="00B2216B"/>
    <w:rsid w:val="00B25FC9"/>
    <w:rsid w:val="00B268CF"/>
    <w:rsid w:val="00B33B88"/>
    <w:rsid w:val="00B35483"/>
    <w:rsid w:val="00B4268F"/>
    <w:rsid w:val="00B45C3D"/>
    <w:rsid w:val="00B47F1F"/>
    <w:rsid w:val="00B52CBB"/>
    <w:rsid w:val="00B537F1"/>
    <w:rsid w:val="00B60026"/>
    <w:rsid w:val="00B64B36"/>
    <w:rsid w:val="00B650AC"/>
    <w:rsid w:val="00B7171E"/>
    <w:rsid w:val="00B757CB"/>
    <w:rsid w:val="00B7667F"/>
    <w:rsid w:val="00B77B99"/>
    <w:rsid w:val="00B807C3"/>
    <w:rsid w:val="00B80E1B"/>
    <w:rsid w:val="00B81048"/>
    <w:rsid w:val="00B81297"/>
    <w:rsid w:val="00B81A1E"/>
    <w:rsid w:val="00B8323E"/>
    <w:rsid w:val="00BA2A17"/>
    <w:rsid w:val="00BA6D80"/>
    <w:rsid w:val="00BA6FEA"/>
    <w:rsid w:val="00BB09CF"/>
    <w:rsid w:val="00BB1C5E"/>
    <w:rsid w:val="00BB5131"/>
    <w:rsid w:val="00BB5448"/>
    <w:rsid w:val="00BB5CB3"/>
    <w:rsid w:val="00BC09C4"/>
    <w:rsid w:val="00BC2A62"/>
    <w:rsid w:val="00BC2A84"/>
    <w:rsid w:val="00BC60C6"/>
    <w:rsid w:val="00BC78EA"/>
    <w:rsid w:val="00BE7F0B"/>
    <w:rsid w:val="00BF130D"/>
    <w:rsid w:val="00BF328B"/>
    <w:rsid w:val="00BF3F14"/>
    <w:rsid w:val="00BF622F"/>
    <w:rsid w:val="00BF7ACB"/>
    <w:rsid w:val="00C111C6"/>
    <w:rsid w:val="00C12CC2"/>
    <w:rsid w:val="00C178D2"/>
    <w:rsid w:val="00C21B52"/>
    <w:rsid w:val="00C23F33"/>
    <w:rsid w:val="00C2682F"/>
    <w:rsid w:val="00C2707F"/>
    <w:rsid w:val="00C27DEE"/>
    <w:rsid w:val="00C27FA7"/>
    <w:rsid w:val="00C339D2"/>
    <w:rsid w:val="00C4597B"/>
    <w:rsid w:val="00C51322"/>
    <w:rsid w:val="00C62C8F"/>
    <w:rsid w:val="00C62CE4"/>
    <w:rsid w:val="00C66E93"/>
    <w:rsid w:val="00C67815"/>
    <w:rsid w:val="00C67FE1"/>
    <w:rsid w:val="00C72945"/>
    <w:rsid w:val="00C75D20"/>
    <w:rsid w:val="00C77929"/>
    <w:rsid w:val="00C8414E"/>
    <w:rsid w:val="00C84AF2"/>
    <w:rsid w:val="00CA53F1"/>
    <w:rsid w:val="00CA58C7"/>
    <w:rsid w:val="00CA79C6"/>
    <w:rsid w:val="00CB0181"/>
    <w:rsid w:val="00CB382B"/>
    <w:rsid w:val="00CB477B"/>
    <w:rsid w:val="00CB7377"/>
    <w:rsid w:val="00CC10F9"/>
    <w:rsid w:val="00CC3F74"/>
    <w:rsid w:val="00CD483D"/>
    <w:rsid w:val="00CD5B69"/>
    <w:rsid w:val="00CD6E15"/>
    <w:rsid w:val="00CE1546"/>
    <w:rsid w:val="00CE322D"/>
    <w:rsid w:val="00CE3858"/>
    <w:rsid w:val="00CF4A44"/>
    <w:rsid w:val="00CF70A9"/>
    <w:rsid w:val="00CF7904"/>
    <w:rsid w:val="00D0022E"/>
    <w:rsid w:val="00D04D8B"/>
    <w:rsid w:val="00D06686"/>
    <w:rsid w:val="00D067BD"/>
    <w:rsid w:val="00D111F4"/>
    <w:rsid w:val="00D120E3"/>
    <w:rsid w:val="00D15CB4"/>
    <w:rsid w:val="00D20157"/>
    <w:rsid w:val="00D30F0C"/>
    <w:rsid w:val="00D31140"/>
    <w:rsid w:val="00D31836"/>
    <w:rsid w:val="00D545E3"/>
    <w:rsid w:val="00D56C9E"/>
    <w:rsid w:val="00D61971"/>
    <w:rsid w:val="00D6204B"/>
    <w:rsid w:val="00D64245"/>
    <w:rsid w:val="00D6464E"/>
    <w:rsid w:val="00D74277"/>
    <w:rsid w:val="00D82BB3"/>
    <w:rsid w:val="00D84154"/>
    <w:rsid w:val="00D92F53"/>
    <w:rsid w:val="00D947E3"/>
    <w:rsid w:val="00DA7E11"/>
    <w:rsid w:val="00DB4E4D"/>
    <w:rsid w:val="00DB7EFB"/>
    <w:rsid w:val="00DC68E1"/>
    <w:rsid w:val="00DD1B7E"/>
    <w:rsid w:val="00DD6CA7"/>
    <w:rsid w:val="00DE1D2C"/>
    <w:rsid w:val="00DE2C3C"/>
    <w:rsid w:val="00DE573B"/>
    <w:rsid w:val="00DE7529"/>
    <w:rsid w:val="00DF0DE1"/>
    <w:rsid w:val="00DF1460"/>
    <w:rsid w:val="00DF5478"/>
    <w:rsid w:val="00E02043"/>
    <w:rsid w:val="00E138CD"/>
    <w:rsid w:val="00E21DC8"/>
    <w:rsid w:val="00E42F07"/>
    <w:rsid w:val="00E44361"/>
    <w:rsid w:val="00E47CA1"/>
    <w:rsid w:val="00E5177F"/>
    <w:rsid w:val="00E5226A"/>
    <w:rsid w:val="00E52D19"/>
    <w:rsid w:val="00E54DB8"/>
    <w:rsid w:val="00E54E88"/>
    <w:rsid w:val="00E608DC"/>
    <w:rsid w:val="00E62CE4"/>
    <w:rsid w:val="00E65F34"/>
    <w:rsid w:val="00E718EF"/>
    <w:rsid w:val="00E73998"/>
    <w:rsid w:val="00E83644"/>
    <w:rsid w:val="00E83C16"/>
    <w:rsid w:val="00E86C6E"/>
    <w:rsid w:val="00EA54A9"/>
    <w:rsid w:val="00EA6053"/>
    <w:rsid w:val="00EC31AB"/>
    <w:rsid w:val="00ED337F"/>
    <w:rsid w:val="00ED4287"/>
    <w:rsid w:val="00EE4BEF"/>
    <w:rsid w:val="00EE6367"/>
    <w:rsid w:val="00EE79C8"/>
    <w:rsid w:val="00EF5B2B"/>
    <w:rsid w:val="00F06789"/>
    <w:rsid w:val="00F11058"/>
    <w:rsid w:val="00F153EA"/>
    <w:rsid w:val="00F168BB"/>
    <w:rsid w:val="00F209C7"/>
    <w:rsid w:val="00F20CF1"/>
    <w:rsid w:val="00F21213"/>
    <w:rsid w:val="00F23CF5"/>
    <w:rsid w:val="00F25EA7"/>
    <w:rsid w:val="00F35DFB"/>
    <w:rsid w:val="00F360A9"/>
    <w:rsid w:val="00F4506A"/>
    <w:rsid w:val="00F4736F"/>
    <w:rsid w:val="00F54B3B"/>
    <w:rsid w:val="00F55521"/>
    <w:rsid w:val="00F57A3C"/>
    <w:rsid w:val="00F702E4"/>
    <w:rsid w:val="00F707E3"/>
    <w:rsid w:val="00F72F86"/>
    <w:rsid w:val="00F769B8"/>
    <w:rsid w:val="00F76E34"/>
    <w:rsid w:val="00F77E22"/>
    <w:rsid w:val="00F8042D"/>
    <w:rsid w:val="00F8049C"/>
    <w:rsid w:val="00F818C2"/>
    <w:rsid w:val="00F832F5"/>
    <w:rsid w:val="00F83888"/>
    <w:rsid w:val="00F96EF9"/>
    <w:rsid w:val="00F97AE1"/>
    <w:rsid w:val="00FA14B1"/>
    <w:rsid w:val="00FA3171"/>
    <w:rsid w:val="00FB2516"/>
    <w:rsid w:val="00FB2991"/>
    <w:rsid w:val="00FB469E"/>
    <w:rsid w:val="00FB5FA9"/>
    <w:rsid w:val="00FC1120"/>
    <w:rsid w:val="00FC2E82"/>
    <w:rsid w:val="00FC3933"/>
    <w:rsid w:val="00FD6570"/>
    <w:rsid w:val="00FE0155"/>
    <w:rsid w:val="00FE5906"/>
    <w:rsid w:val="00FF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Times New Roman" w:hAnsiTheme="minorHAns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4" w:defSemiHidden="0" w:defUnhideWhenUsed="0" w:defQFormat="0" w:count="267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toc 1" w:uiPriority="39"/>
    <w:lsdException w:name="toc 2" w:uiPriority="39"/>
    <w:lsdException w:name="toc 3" w:semiHidden="1" w:uiPriority="39"/>
    <w:lsdException w:name="toc 4" w:semiHidden="1"/>
    <w:lsdException w:name="toc 5" w:semiHidden="1"/>
    <w:lsdException w:name="toc 6" w:semiHidden="1"/>
    <w:lsdException w:name="toc 7" w:semiHidden="1"/>
    <w:lsdException w:name="toc 8" w:semiHidden="1"/>
    <w:lsdException w:name="toc 9" w:semiHidden="1"/>
    <w:lsdException w:name="header" w:uiPriority="0"/>
    <w:lsdException w:name="footer" w:uiPriority="0"/>
    <w:lsdException w:name="caption" w:uiPriority="0"/>
    <w:lsdException w:name="Title" w:uiPriority="0"/>
    <w:lsdException w:name="Default Paragraph Font" w:uiPriority="1"/>
    <w:lsdException w:name="Body Text" w:uiPriority="0"/>
    <w:lsdException w:name="Hyperlink" w:uiPriority="99"/>
    <w:lsdException w:name="Strong" w:uiPriority="0"/>
    <w:lsdException w:name="Emphasis" w:uiPriority="0"/>
    <w:lsdException w:name="HTML Top of Form" w:uiPriority="0"/>
    <w:lsdException w:name="HTML Bottom of Form" w:uiPriority="0"/>
    <w:lsdException w:name="HTML Typewriter" w:uiPriority="0"/>
    <w:lsdException w:name="Normal Table" w:uiPriority="0"/>
    <w:lsdException w:name="No List" w:uiPriority="99"/>
    <w:lsdException w:name="Outline List 1" w:uiPriority="0"/>
    <w:lsdException w:name="Outline List 2" w:uiPriority="0"/>
    <w:lsdException w:name="Outline List 3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semiHidden="1"/>
    <w:lsdException w:name="Table Grid" w:uiPriority="0"/>
    <w:lsdException w:name="Table Theme" w:uiPriority="0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5">
    <w:name w:val="Normal"/>
    <w:qFormat/>
    <w:rsid w:val="004024F2"/>
    <w:pPr>
      <w:spacing w:before="80"/>
    </w:pPr>
  </w:style>
  <w:style w:type="paragraph" w:styleId="1">
    <w:name w:val="heading 1"/>
    <w:basedOn w:val="a5"/>
    <w:next w:val="a5"/>
    <w:qFormat/>
    <w:rsid w:val="00CF7904"/>
    <w:pPr>
      <w:keepNext/>
      <w:numPr>
        <w:numId w:val="1"/>
      </w:numPr>
      <w:spacing w:before="120"/>
      <w:outlineLvl w:val="0"/>
    </w:pPr>
    <w:rPr>
      <w:rFonts w:asciiTheme="majorHAnsi" w:hAnsiTheme="majorHAnsi" w:cs="Arial"/>
      <w:b/>
      <w:bCs/>
      <w:color w:val="1F497D" w:themeColor="text2"/>
      <w:kern w:val="32"/>
      <w:sz w:val="36"/>
      <w:szCs w:val="32"/>
    </w:rPr>
  </w:style>
  <w:style w:type="paragraph" w:styleId="2">
    <w:name w:val="heading 2"/>
    <w:basedOn w:val="1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styleId="3">
    <w:name w:val="heading 3"/>
    <w:basedOn w:val="2"/>
    <w:next w:val="a5"/>
    <w:qFormat/>
    <w:rsid w:val="00CF7904"/>
    <w:pPr>
      <w:numPr>
        <w:ilvl w:val="2"/>
      </w:numPr>
      <w:outlineLvl w:val="2"/>
    </w:pPr>
  </w:style>
  <w:style w:type="paragraph" w:styleId="4">
    <w:name w:val="heading 4"/>
    <w:basedOn w:val="3"/>
    <w:next w:val="a5"/>
    <w:link w:val="40"/>
    <w:qFormat/>
    <w:rsid w:val="00CF7904"/>
    <w:pPr>
      <w:numPr>
        <w:ilvl w:val="3"/>
      </w:numPr>
      <w:outlineLvl w:val="3"/>
    </w:p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numbering" w:customStyle="1" w:styleId="a0">
    <w:name w:val="Нумерация приложений"/>
    <w:semiHidden/>
    <w:rsid w:val="00CF7904"/>
    <w:pPr>
      <w:numPr>
        <w:numId w:val="2"/>
      </w:numPr>
    </w:pPr>
  </w:style>
  <w:style w:type="numbering" w:styleId="111111">
    <w:name w:val="Outline List 2"/>
    <w:basedOn w:val="a8"/>
    <w:semiHidden/>
    <w:rsid w:val="00CF7904"/>
    <w:pPr>
      <w:numPr>
        <w:numId w:val="1"/>
      </w:numPr>
    </w:pPr>
  </w:style>
  <w:style w:type="paragraph" w:customStyle="1" w:styleId="10">
    <w:name w:val="10 пт"/>
    <w:basedOn w:val="a5"/>
    <w:semiHidden/>
    <w:rsid w:val="009D4160"/>
    <w:pPr>
      <w:spacing w:before="20" w:after="20"/>
    </w:pPr>
    <w:rPr>
      <w:sz w:val="20"/>
    </w:rPr>
  </w:style>
  <w:style w:type="paragraph" w:styleId="a9">
    <w:name w:val="Body Text"/>
    <w:basedOn w:val="a5"/>
    <w:link w:val="aa"/>
    <w:rsid w:val="00AE7946"/>
    <w:pPr>
      <w:ind w:firstLine="357"/>
      <w:jc w:val="both"/>
    </w:pPr>
  </w:style>
  <w:style w:type="paragraph" w:styleId="ab">
    <w:name w:val="head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c">
    <w:name w:val="footer"/>
    <w:basedOn w:val="a5"/>
    <w:semiHidden/>
    <w:rsid w:val="003377E8"/>
    <w:pPr>
      <w:tabs>
        <w:tab w:val="center" w:pos="5103"/>
        <w:tab w:val="right" w:pos="10206"/>
      </w:tabs>
      <w:spacing w:before="20" w:after="20"/>
    </w:pPr>
    <w:rPr>
      <w:sz w:val="20"/>
    </w:rPr>
  </w:style>
  <w:style w:type="paragraph" w:styleId="ad">
    <w:name w:val="Title"/>
    <w:basedOn w:val="a5"/>
    <w:next w:val="a5"/>
    <w:semiHidden/>
    <w:rsid w:val="0022045A"/>
    <w:pPr>
      <w:spacing w:before="120"/>
      <w:jc w:val="center"/>
    </w:pPr>
    <w:rPr>
      <w:rFonts w:asciiTheme="majorHAnsi" w:hAnsiTheme="majorHAnsi" w:cs="Arial"/>
      <w:b/>
      <w:bCs/>
      <w:color w:val="1F497D" w:themeColor="text2"/>
      <w:kern w:val="28"/>
      <w:sz w:val="36"/>
      <w:szCs w:val="32"/>
    </w:rPr>
  </w:style>
  <w:style w:type="table" w:styleId="ae">
    <w:name w:val="Table Grid"/>
    <w:basedOn w:val="a7"/>
    <w:rsid w:val="00EE79C8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jc w:val="center"/>
    </w:trPr>
  </w:style>
  <w:style w:type="paragraph" w:customStyle="1" w:styleId="af">
    <w:name w:val="Заголовок без нумерации"/>
    <w:basedOn w:val="ad"/>
    <w:next w:val="a5"/>
    <w:qFormat/>
    <w:rsid w:val="00AE7946"/>
    <w:pPr>
      <w:keepNext/>
      <w:jc w:val="left"/>
    </w:pPr>
    <w:rPr>
      <w:rFonts w:cs="Times New Roman"/>
      <w:szCs w:val="20"/>
    </w:rPr>
  </w:style>
  <w:style w:type="paragraph" w:customStyle="1" w:styleId="af0">
    <w:name w:val="Положения"/>
    <w:basedOn w:val="2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table" w:customStyle="1" w:styleId="af1">
    <w:name w:val="Таблица с заголовками"/>
    <w:basedOn w:val="af2"/>
    <w:rsid w:val="0085633A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vAlign w:val="center"/>
    </w:tc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  <w:tblStylePr w:type="firstCol">
      <w:rPr>
        <w:b w:val="0"/>
      </w:rPr>
      <w:tblPr/>
      <w:tcPr>
        <w:shd w:val="clear" w:color="auto" w:fill="EEECE1" w:themeFill="background2"/>
      </w:tcPr>
    </w:tblStylePr>
  </w:style>
  <w:style w:type="table" w:customStyle="1" w:styleId="af3">
    <w:name w:val="Колонтитул с заливкой"/>
    <w:basedOn w:val="ae"/>
    <w:rsid w:val="00412A73"/>
    <w:pPr>
      <w:jc w:val="center"/>
    </w:pPr>
    <w:rPr>
      <w:color w:val="595959" w:themeColor="text1" w:themeTint="A6"/>
    </w:rPr>
    <w:tblPr>
      <w:jc w:val="center"/>
      <w:tblInd w:w="0" w:type="dxa"/>
      <w:tblBorders>
        <w:insideH w:val="single" w:sz="4" w:space="0" w:color="595959" w:themeColor="text1" w:themeTint="A6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cPr>
      <w:shd w:val="clear" w:color="auto" w:fill="auto"/>
      <w:vAlign w:val="center"/>
    </w:tcPr>
  </w:style>
  <w:style w:type="table" w:customStyle="1" w:styleId="af2">
    <w:name w:val="Таблица с шапкой"/>
    <w:basedOn w:val="ae"/>
    <w:rsid w:val="00F76E34"/>
    <w:tblPr>
      <w:tblStyleRowBandSize w:val="1"/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Row">
      <w:pPr>
        <w:wordWrap/>
        <w:jc w:val="center"/>
      </w:pPr>
      <w:rPr>
        <w:rFonts w:asciiTheme="majorHAnsi" w:hAnsiTheme="majorHAnsi"/>
        <w:b/>
        <w:color w:val="auto"/>
      </w:rPr>
      <w:tblPr/>
      <w:tcPr>
        <w:shd w:val="clear" w:color="auto" w:fill="EEECE1" w:themeFill="background2"/>
        <w:vAlign w:val="center"/>
      </w:tcPr>
    </w:tblStylePr>
  </w:style>
  <w:style w:type="paragraph" w:styleId="11">
    <w:name w:val="toc 1"/>
    <w:basedOn w:val="a5"/>
    <w:next w:val="a5"/>
    <w:autoRedefine/>
    <w:uiPriority w:val="39"/>
    <w:unhideWhenUsed/>
    <w:rsid w:val="002C1934"/>
    <w:pPr>
      <w:tabs>
        <w:tab w:val="right" w:leader="dot" w:pos="10196"/>
      </w:tabs>
    </w:pPr>
    <w:rPr>
      <w:bCs/>
      <w:szCs w:val="20"/>
    </w:rPr>
  </w:style>
  <w:style w:type="character" w:styleId="af4">
    <w:name w:val="Hyperlink"/>
    <w:uiPriority w:val="99"/>
    <w:rsid w:val="00EE79C8"/>
    <w:rPr>
      <w:color w:val="0000FF"/>
      <w:u w:val="single"/>
    </w:rPr>
  </w:style>
  <w:style w:type="paragraph" w:styleId="20">
    <w:name w:val="toc 2"/>
    <w:basedOn w:val="a5"/>
    <w:next w:val="a5"/>
    <w:autoRedefine/>
    <w:uiPriority w:val="39"/>
    <w:unhideWhenUsed/>
    <w:rsid w:val="009015E2"/>
    <w:pPr>
      <w:tabs>
        <w:tab w:val="left" w:pos="709"/>
        <w:tab w:val="right" w:leader="dot" w:pos="10195"/>
      </w:tabs>
      <w:ind w:left="238"/>
    </w:pPr>
    <w:rPr>
      <w:szCs w:val="20"/>
    </w:rPr>
  </w:style>
  <w:style w:type="numbering" w:customStyle="1" w:styleId="a2">
    <w:name w:val="Маркированный многоуровневый"/>
    <w:semiHidden/>
    <w:rsid w:val="003A73E5"/>
    <w:pPr>
      <w:numPr>
        <w:numId w:val="5"/>
      </w:numPr>
    </w:pPr>
  </w:style>
  <w:style w:type="paragraph" w:customStyle="1" w:styleId="8">
    <w:name w:val="8 пт"/>
    <w:basedOn w:val="a5"/>
    <w:semiHidden/>
    <w:rsid w:val="009015E2"/>
    <w:pPr>
      <w:spacing w:before="0"/>
    </w:pPr>
    <w:rPr>
      <w:sz w:val="16"/>
      <w:szCs w:val="16"/>
    </w:rPr>
  </w:style>
  <w:style w:type="paragraph" w:customStyle="1" w:styleId="af5">
    <w:name w:val="По правому краю"/>
    <w:basedOn w:val="a5"/>
    <w:rsid w:val="002C1934"/>
    <w:pPr>
      <w:contextualSpacing/>
      <w:jc w:val="right"/>
    </w:pPr>
  </w:style>
  <w:style w:type="character" w:styleId="af6">
    <w:name w:val="Emphasis"/>
    <w:semiHidden/>
    <w:rsid w:val="00EE79C8"/>
    <w:rPr>
      <w:i/>
      <w:iCs/>
    </w:rPr>
  </w:style>
  <w:style w:type="character" w:styleId="HTML">
    <w:name w:val="HTML Typewriter"/>
    <w:semiHidden/>
    <w:rsid w:val="00EE79C8"/>
    <w:rPr>
      <w:rFonts w:ascii="Courier New" w:hAnsi="Courier New" w:cs="Courier New"/>
      <w:sz w:val="20"/>
      <w:szCs w:val="20"/>
    </w:rPr>
  </w:style>
  <w:style w:type="paragraph" w:customStyle="1" w:styleId="af7">
    <w:name w:val="По центру"/>
    <w:basedOn w:val="a5"/>
    <w:rsid w:val="0076318B"/>
    <w:pPr>
      <w:jc w:val="center"/>
    </w:pPr>
  </w:style>
  <w:style w:type="character" w:styleId="af8">
    <w:name w:val="Strong"/>
    <w:semiHidden/>
    <w:rsid w:val="00EE79C8"/>
    <w:rPr>
      <w:b/>
      <w:bCs/>
    </w:rPr>
  </w:style>
  <w:style w:type="paragraph" w:styleId="af9">
    <w:name w:val="caption"/>
    <w:basedOn w:val="a5"/>
    <w:next w:val="a5"/>
    <w:semiHidden/>
    <w:rsid w:val="00CB7377"/>
    <w:pPr>
      <w:jc w:val="center"/>
    </w:pPr>
    <w:rPr>
      <w:b/>
      <w:bCs/>
      <w:sz w:val="20"/>
      <w:szCs w:val="20"/>
    </w:rPr>
  </w:style>
  <w:style w:type="paragraph" w:styleId="30">
    <w:name w:val="toc 3"/>
    <w:basedOn w:val="a5"/>
    <w:next w:val="a5"/>
    <w:autoRedefine/>
    <w:uiPriority w:val="39"/>
    <w:unhideWhenUsed/>
    <w:rsid w:val="006F3088"/>
    <w:pPr>
      <w:tabs>
        <w:tab w:val="right" w:leader="dot" w:pos="10195"/>
      </w:tabs>
      <w:ind w:left="442"/>
    </w:pPr>
  </w:style>
  <w:style w:type="paragraph" w:customStyle="1" w:styleId="21">
    <w:name w:val="Положения 2"/>
    <w:basedOn w:val="3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31">
    <w:name w:val="Положения 3"/>
    <w:basedOn w:val="4"/>
    <w:qFormat/>
    <w:rsid w:val="00CF7904"/>
    <w:pPr>
      <w:keepNext w:val="0"/>
      <w:spacing w:before="60"/>
      <w:outlineLvl w:val="9"/>
    </w:pPr>
    <w:rPr>
      <w:rFonts w:asciiTheme="minorHAnsi" w:hAnsiTheme="minorHAnsi"/>
      <w:b w:val="0"/>
      <w:color w:val="auto"/>
      <w:sz w:val="22"/>
    </w:rPr>
  </w:style>
  <w:style w:type="paragraph" w:customStyle="1" w:styleId="afa">
    <w:name w:val="_статус"/>
    <w:basedOn w:val="10"/>
    <w:uiPriority w:val="99"/>
    <w:semiHidden/>
    <w:rsid w:val="00EE79C8"/>
    <w:rPr>
      <w:szCs w:val="20"/>
    </w:rPr>
  </w:style>
  <w:style w:type="character" w:customStyle="1" w:styleId="40">
    <w:name w:val="Заголовок 4 Знак"/>
    <w:basedOn w:val="a6"/>
    <w:link w:val="4"/>
    <w:rsid w:val="00CF7904"/>
    <w:rPr>
      <w:rFonts w:asciiTheme="majorHAnsi" w:hAnsiTheme="majorHAnsi" w:cs="Arial"/>
      <w:b/>
      <w:bCs/>
      <w:color w:val="548DD4" w:themeColor="text2" w:themeTint="99"/>
      <w:kern w:val="32"/>
      <w:sz w:val="24"/>
      <w:szCs w:val="32"/>
    </w:rPr>
  </w:style>
  <w:style w:type="table" w:customStyle="1" w:styleId="afb">
    <w:name w:val="Таблица с первым столбцом"/>
    <w:basedOn w:val="ae"/>
    <w:rsid w:val="003A73E5"/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28" w:type="dxa"/>
        <w:left w:w="108" w:type="dxa"/>
        <w:bottom w:w="28" w:type="dxa"/>
        <w:right w:w="108" w:type="dxa"/>
      </w:tblCellMar>
    </w:tblPr>
    <w:trPr>
      <w:cantSplit/>
      <w:jc w:val="center"/>
    </w:trPr>
    <w:tblStylePr w:type="firstCol">
      <w:rPr>
        <w:rFonts w:asciiTheme="majorHAnsi" w:hAnsiTheme="majorHAnsi"/>
        <w:b/>
        <w:i w:val="0"/>
      </w:rPr>
      <w:tblPr/>
      <w:tcPr>
        <w:shd w:val="clear" w:color="auto" w:fill="EEECE1" w:themeFill="background2"/>
      </w:tcPr>
    </w:tblStylePr>
  </w:style>
  <w:style w:type="numbering" w:customStyle="1" w:styleId="a">
    <w:name w:val="Нумерация без отступа"/>
    <w:rsid w:val="000B2963"/>
    <w:pPr>
      <w:numPr>
        <w:numId w:val="8"/>
      </w:numPr>
    </w:pPr>
  </w:style>
  <w:style w:type="numbering" w:customStyle="1" w:styleId="a1">
    <w:name w:val="Нумерация с отступом"/>
    <w:rsid w:val="00EE79C8"/>
    <w:pPr>
      <w:numPr>
        <w:numId w:val="9"/>
      </w:numPr>
    </w:pPr>
  </w:style>
  <w:style w:type="paragraph" w:customStyle="1" w:styleId="afc">
    <w:name w:val="_Лого"/>
    <w:basedOn w:val="af7"/>
    <w:next w:val="af7"/>
    <w:uiPriority w:val="99"/>
    <w:unhideWhenUsed/>
    <w:rsid w:val="002C1934"/>
    <w:pPr>
      <w:spacing w:before="120" w:after="120"/>
    </w:pPr>
    <w:rPr>
      <w:rFonts w:asciiTheme="majorHAnsi" w:hAnsiTheme="majorHAnsi"/>
      <w:b/>
      <w:i/>
      <w:sz w:val="96"/>
      <w:szCs w:val="96"/>
    </w:rPr>
  </w:style>
  <w:style w:type="paragraph" w:customStyle="1" w:styleId="afd">
    <w:name w:val="_Наименование"/>
    <w:basedOn w:val="ad"/>
    <w:next w:val="a5"/>
    <w:uiPriority w:val="99"/>
    <w:unhideWhenUsed/>
    <w:rsid w:val="00205CCB"/>
    <w:pPr>
      <w:pBdr>
        <w:bottom w:val="single" w:sz="4" w:space="1" w:color="4F81BD" w:themeColor="accent1"/>
      </w:pBdr>
      <w:jc w:val="left"/>
    </w:pPr>
    <w:rPr>
      <w:b w:val="0"/>
      <w:sz w:val="52"/>
    </w:rPr>
  </w:style>
  <w:style w:type="paragraph" w:customStyle="1" w:styleId="afe">
    <w:name w:val="_Вид и обозначение"/>
    <w:basedOn w:val="ad"/>
    <w:next w:val="af7"/>
    <w:uiPriority w:val="99"/>
    <w:unhideWhenUsed/>
    <w:rsid w:val="00D74277"/>
    <w:pPr>
      <w:jc w:val="left"/>
    </w:pPr>
    <w:rPr>
      <w:b w:val="0"/>
    </w:rPr>
  </w:style>
  <w:style w:type="character" w:styleId="aff">
    <w:name w:val="Placeholder Text"/>
    <w:basedOn w:val="a6"/>
    <w:uiPriority w:val="99"/>
    <w:semiHidden/>
    <w:rsid w:val="001D6A10"/>
    <w:rPr>
      <w:color w:val="808080"/>
    </w:rPr>
  </w:style>
  <w:style w:type="paragraph" w:styleId="aff0">
    <w:name w:val="Balloon Text"/>
    <w:basedOn w:val="a5"/>
    <w:link w:val="aff1"/>
    <w:uiPriority w:val="4"/>
    <w:semiHidden/>
    <w:rsid w:val="001D6A10"/>
    <w:rPr>
      <w:rFonts w:ascii="Tahoma" w:hAnsi="Tahoma" w:cs="Tahoma"/>
      <w:sz w:val="16"/>
      <w:szCs w:val="16"/>
    </w:rPr>
  </w:style>
  <w:style w:type="character" w:customStyle="1" w:styleId="aff1">
    <w:name w:val="Текст выноски Знак"/>
    <w:basedOn w:val="a6"/>
    <w:link w:val="aff0"/>
    <w:uiPriority w:val="4"/>
    <w:semiHidden/>
    <w:rsid w:val="001D6A10"/>
    <w:rPr>
      <w:rFonts w:ascii="Tahoma" w:hAnsi="Tahoma" w:cs="Tahoma"/>
      <w:sz w:val="16"/>
      <w:szCs w:val="16"/>
    </w:rPr>
  </w:style>
  <w:style w:type="paragraph" w:styleId="aff2">
    <w:name w:val="List Paragraph"/>
    <w:basedOn w:val="a5"/>
    <w:uiPriority w:val="34"/>
    <w:qFormat/>
    <w:rsid w:val="003A73E5"/>
    <w:pPr>
      <w:spacing w:before="20" w:after="20"/>
      <w:contextualSpacing/>
    </w:pPr>
  </w:style>
  <w:style w:type="paragraph" w:styleId="41">
    <w:name w:val="toc 4"/>
    <w:basedOn w:val="a5"/>
    <w:next w:val="a5"/>
    <w:autoRedefine/>
    <w:uiPriority w:val="4"/>
    <w:semiHidden/>
    <w:rsid w:val="006F3088"/>
    <w:pPr>
      <w:tabs>
        <w:tab w:val="right" w:leader="dot" w:pos="10195"/>
      </w:tabs>
      <w:ind w:left="658"/>
    </w:pPr>
  </w:style>
  <w:style w:type="character" w:customStyle="1" w:styleId="aa">
    <w:name w:val="Основной текст Знак"/>
    <w:basedOn w:val="a6"/>
    <w:link w:val="a9"/>
    <w:rsid w:val="00AE7946"/>
  </w:style>
  <w:style w:type="paragraph" w:customStyle="1" w:styleId="aff3">
    <w:name w:val="_вспомогательный"/>
    <w:basedOn w:val="a5"/>
    <w:uiPriority w:val="99"/>
    <w:unhideWhenUsed/>
    <w:qFormat/>
    <w:rsid w:val="00346036"/>
    <w:rPr>
      <w:color w:val="BFBFBF"/>
    </w:rPr>
  </w:style>
  <w:style w:type="paragraph" w:customStyle="1" w:styleId="a3">
    <w:name w:val="Заголовок приложения"/>
    <w:basedOn w:val="1"/>
    <w:next w:val="a5"/>
    <w:qFormat/>
    <w:rsid w:val="00CF7904"/>
    <w:pPr>
      <w:numPr>
        <w:numId w:val="2"/>
      </w:numPr>
    </w:pPr>
  </w:style>
  <w:style w:type="paragraph" w:customStyle="1" w:styleId="a4">
    <w:name w:val="Подраздел приложения"/>
    <w:basedOn w:val="a3"/>
    <w:next w:val="a5"/>
    <w:qFormat/>
    <w:rsid w:val="00CF7904"/>
    <w:pPr>
      <w:numPr>
        <w:ilvl w:val="1"/>
      </w:numPr>
      <w:outlineLvl w:val="1"/>
    </w:pPr>
    <w:rPr>
      <w:color w:val="548DD4" w:themeColor="text2" w:themeTint="99"/>
      <w:sz w:val="24"/>
    </w:rPr>
  </w:style>
  <w:style w:type="paragraph" w:customStyle="1" w:styleId="aff4">
    <w:name w:val="Текст в таблицах"/>
    <w:basedOn w:val="aff2"/>
    <w:qFormat/>
    <w:rsid w:val="00271E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jects\doc_tmplts\&#1064;&#1044;_&#1059;&#1085;&#1080;&#1074;&#1077;&#1088;&#1089;&#1072;&#1083;&#1100;&#1085;&#1099;&#1081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D0D38937E9D4E7591768DBD3842C61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21C34-02D3-4027-B433-07D3A70D890D}"/>
      </w:docPartPr>
      <w:docPartBody>
        <w:p w:rsidR="00302A18" w:rsidRDefault="0005670A" w:rsidP="0005670A">
          <w:pPr>
            <w:pStyle w:val="2D0D38937E9D4E7591768DBD3842C61C"/>
          </w:pPr>
          <w:r w:rsidRPr="00FD11A3">
            <w:rPr>
              <w:rStyle w:val="a3"/>
            </w:rPr>
            <w:t>[Тема]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70A"/>
    <w:rsid w:val="0005670A"/>
    <w:rsid w:val="00302A18"/>
    <w:rsid w:val="00903412"/>
    <w:rsid w:val="00C843D9"/>
    <w:rsid w:val="00F455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5670A"/>
    <w:rPr>
      <w:color w:val="808080"/>
    </w:rPr>
  </w:style>
  <w:style w:type="paragraph" w:customStyle="1" w:styleId="CBCB9C4D7999417F95B49FCD29010756">
    <w:name w:val="CBCB9C4D7999417F95B49FCD29010756"/>
    <w:rsid w:val="0005670A"/>
  </w:style>
  <w:style w:type="paragraph" w:customStyle="1" w:styleId="1AF1CDB25226468E8CE3E924903168A7">
    <w:name w:val="1AF1CDB25226468E8CE3E924903168A7"/>
    <w:rsid w:val="0005670A"/>
  </w:style>
  <w:style w:type="paragraph" w:customStyle="1" w:styleId="2D0D38937E9D4E7591768DBD3842C61C">
    <w:name w:val="2D0D38937E9D4E7591768DBD3842C61C"/>
    <w:rsid w:val="000567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9113C12-99BA-4105-9E83-CF3D21D970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ШД_Универсальный.dotx</Template>
  <TotalTime>48</TotalTime>
  <Pages>3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WordControl Use Cases</vt:lpstr>
    </vt:vector>
  </TitlesOfParts>
  <Company>QuaS</Company>
  <LinksUpToDate>false</LinksUpToDate>
  <CharactersWithSpaces>3758</CharactersWithSpaces>
  <SharedDoc>false</SharedDoc>
  <HLinks>
    <vt:vector size="18" baseType="variant">
      <vt:variant>
        <vt:i4>1376308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_Toc287002186</vt:lpwstr>
      </vt:variant>
      <vt:variant>
        <vt:i4>1376308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_Toc287002185</vt:lpwstr>
      </vt:variant>
      <vt:variant>
        <vt:i4>1376308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_Toc287002184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WordControl Use Cases</dc:title>
  <dc:creator>Kirill Grušetskij</dc:creator>
  <cp:keywords>WordControl</cp:keywords>
  <cp:lastModifiedBy>Kirill</cp:lastModifiedBy>
  <cp:revision>6</cp:revision>
  <dcterms:created xsi:type="dcterms:W3CDTF">2014-01-05T21:12:00Z</dcterms:created>
  <dcterms:modified xsi:type="dcterms:W3CDTF">2014-01-07T13:35:00Z</dcterms:modified>
  <cp:category>Вид документа</cp:category>
  <cp:contentStatus>Конфиденциально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Разработчик">
    <vt:lpwstr>Грушецкий К. И.</vt:lpwstr>
  </property>
</Properties>
</file>